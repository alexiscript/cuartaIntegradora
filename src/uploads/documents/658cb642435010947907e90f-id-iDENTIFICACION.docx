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7C5CCC8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99E4818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3C9BE64" wp14:editId="1D99EC47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D09A90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C9BE64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4CD09A90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84066DC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4911197" w14:textId="3BC19419" w:rsidR="001B2ABD" w:rsidRPr="0059649E" w:rsidRDefault="00313D30" w:rsidP="001B2ABD">
            <w:pPr>
              <w:pStyle w:val="Subttulo"/>
            </w:pPr>
            <w:r>
              <w:t>No Existe</w:t>
            </w:r>
          </w:p>
        </w:tc>
      </w:tr>
      <w:tr w:rsidR="001B2ABD" w:rsidRPr="0059649E" w14:paraId="15D48C4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9374B49CC5147D5A8EBEE5390A015D3"/>
              </w:placeholder>
              <w:temporary/>
              <w:showingPlcHdr/>
              <w15:appearance w15:val="hidden"/>
            </w:sdtPr>
            <w:sdtContent>
              <w:p w14:paraId="0F2069C9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B9EE88B7CA5B4DC6A56EBEF536681742"/>
              </w:placeholder>
              <w:temporary/>
              <w:showingPlcHdr/>
              <w15:appearance w15:val="hidden"/>
            </w:sdtPr>
            <w:sdtContent>
              <w:p w14:paraId="698703C8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7BA8FF99" w14:textId="77777777" w:rsidR="009260CD" w:rsidRPr="0059649E" w:rsidRDefault="009260CD" w:rsidP="009260CD"/>
              <w:p w14:paraId="1D6278A9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65BBAA68" w14:textId="77777777" w:rsidR="00036450" w:rsidRPr="0059649E" w:rsidRDefault="00036450" w:rsidP="00036450"/>
          <w:sdt>
            <w:sdtPr>
              <w:id w:val="-1954003311"/>
              <w:placeholder>
                <w:docPart w:val="A0AE6D87E2904881AA8E922F11BE5BE1"/>
              </w:placeholder>
              <w:temporary/>
              <w:showingPlcHdr/>
              <w15:appearance w15:val="hidden"/>
            </w:sdtPr>
            <w:sdtContent>
              <w:p w14:paraId="6B854EC4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991D0DC00ED40AB8F2C7234686285A0"/>
              </w:placeholder>
              <w:temporary/>
              <w:showingPlcHdr/>
              <w15:appearance w15:val="hidden"/>
            </w:sdtPr>
            <w:sdtContent>
              <w:p w14:paraId="742BA01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984ED294906F429E8EF5ADD33B5C0696"/>
              </w:placeholder>
              <w:temporary/>
              <w:showingPlcHdr/>
              <w15:appearance w15:val="hidden"/>
            </w:sdtPr>
            <w:sdtContent>
              <w:p w14:paraId="48AACD42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5B912A87" w14:textId="77777777" w:rsidR="004D3011" w:rsidRPr="0059649E" w:rsidRDefault="004D3011" w:rsidP="004D3011"/>
          <w:sdt>
            <w:sdtPr>
              <w:id w:val="67859272"/>
              <w:placeholder>
                <w:docPart w:val="B5DB0761C4C543D58C695294B11067CB"/>
              </w:placeholder>
              <w:temporary/>
              <w:showingPlcHdr/>
              <w15:appearance w15:val="hidden"/>
            </w:sdtPr>
            <w:sdtContent>
              <w:p w14:paraId="6B1956CE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5C4B9277C4284463B5474CDE987F44FA"/>
              </w:placeholder>
              <w:temporary/>
              <w:showingPlcHdr/>
              <w15:appearance w15:val="hidden"/>
            </w:sdtPr>
            <w:sdtContent>
              <w:p w14:paraId="46240DE7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70363480" w14:textId="77777777" w:rsidR="004D3011" w:rsidRPr="0059649E" w:rsidRDefault="004D3011" w:rsidP="004D3011"/>
          <w:sdt>
            <w:sdtPr>
              <w:id w:val="-240260293"/>
              <w:placeholder>
                <w:docPart w:val="B626928E7E6A485497C4E14E9D805444"/>
              </w:placeholder>
              <w:temporary/>
              <w:showingPlcHdr/>
              <w15:appearance w15:val="hidden"/>
            </w:sdtPr>
            <w:sdtContent>
              <w:p w14:paraId="6A890DAE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A5979F8687CA4B6DA9DAB4DC85133521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26DEBDBB" w14:textId="77777777"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4A216987" w14:textId="77777777" w:rsidR="004142CD" w:rsidRPr="0059649E" w:rsidRDefault="004142CD" w:rsidP="004142CD"/>
          <w:sdt>
            <w:sdtPr>
              <w:id w:val="-1444214663"/>
              <w:placeholder>
                <w:docPart w:val="2D7DEAC47EEA4551B579EB1154D426DA"/>
              </w:placeholder>
              <w:temporary/>
              <w:showingPlcHdr/>
              <w15:appearance w15:val="hidden"/>
            </w:sdtPr>
            <w:sdtContent>
              <w:p w14:paraId="7EDA3B87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E1320F23EAC5464DA9539BF726D71B28"/>
              </w:placeholder>
              <w:temporary/>
              <w:showingPlcHdr/>
              <w15:appearance w15:val="hidden"/>
            </w:sdtPr>
            <w:sdtContent>
              <w:p w14:paraId="152AA1EE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7855BB82F4EC498BBD846A8E7EEDDD6E"/>
              </w:placeholder>
              <w:temporary/>
              <w:showingPlcHdr/>
              <w15:appearance w15:val="hidden"/>
            </w:sdtPr>
            <w:sdtContent>
              <w:p w14:paraId="1F92F2EB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23EB6E129DE145D1BF0470B1996EBCAE"/>
              </w:placeholder>
              <w:temporary/>
              <w:showingPlcHdr/>
              <w15:appearance w15:val="hidden"/>
            </w:sdtPr>
            <w:sdtContent>
              <w:p w14:paraId="637DD179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9E2678090B39473492DE74865F0CBAAD"/>
              </w:placeholder>
              <w:temporary/>
              <w:showingPlcHdr/>
              <w15:appearance w15:val="hidden"/>
            </w:sdtPr>
            <w:sdtContent>
              <w:p w14:paraId="6CDA0052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024B432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7C851CA21F7416989AF78B067073C55"/>
              </w:placeholder>
              <w:temporary/>
              <w:showingPlcHdr/>
              <w15:appearance w15:val="hidden"/>
            </w:sdtPr>
            <w:sdtContent>
              <w:p w14:paraId="1C5CD2B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300C8742" w14:textId="177538F4" w:rsidR="00036450" w:rsidRPr="0059649E" w:rsidRDefault="00313D30" w:rsidP="00B359E4">
            <w:pPr>
              <w:pStyle w:val="Ttulo4"/>
            </w:pPr>
            <w:r>
              <w:t>Identificación: XXXXXXXX</w:t>
            </w:r>
          </w:p>
          <w:p w14:paraId="3BD45B71" w14:textId="77777777" w:rsidR="004142CD" w:rsidRPr="0059649E" w:rsidRDefault="004142CD" w:rsidP="00036450"/>
          <w:sdt>
            <w:sdtPr>
              <w:id w:val="1001553383"/>
              <w:placeholder>
                <w:docPart w:val="05DB1BE71D224E4B9AFCE19CDE67F07D"/>
              </w:placeholder>
              <w:temporary/>
              <w:showingPlcHdr/>
              <w15:appearance w15:val="hidden"/>
            </w:sdtPr>
            <w:sdtContent>
              <w:p w14:paraId="5CC4D3E1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06014E63" w14:textId="77777777" w:rsidR="00036450" w:rsidRPr="0059649E" w:rsidRDefault="00000000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154F0360041846F4A39978C6405144DE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66CEFD0A204C4D77B9B584D1306AA467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D5C9237" w14:textId="0C5B6551" w:rsidR="004D3011" w:rsidRPr="0059649E" w:rsidRDefault="004D3011" w:rsidP="004D3011"/>
          <w:p w14:paraId="43623C45" w14:textId="77777777" w:rsidR="004D3011" w:rsidRPr="0059649E" w:rsidRDefault="004D3011" w:rsidP="00036450"/>
          <w:sdt>
            <w:sdtPr>
              <w:id w:val="1669594239"/>
              <w:placeholder>
                <w:docPart w:val="2325B0F8EB5042EA885586C3A806879C"/>
              </w:placeholder>
              <w:temporary/>
              <w:showingPlcHdr/>
              <w15:appearance w15:val="hidden"/>
            </w:sdtPr>
            <w:sdtContent>
              <w:p w14:paraId="2AAEF94F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159F282A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350A33A4" wp14:editId="636BD7DE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16166267" w14:textId="77777777" w:rsidR="00000000" w:rsidRPr="0059649E" w:rsidRDefault="00000000" w:rsidP="000C45FF">
      <w:pPr>
        <w:tabs>
          <w:tab w:val="left" w:pos="990"/>
        </w:tabs>
      </w:pPr>
    </w:p>
    <w:sectPr w:rsidR="0043117B" w:rsidRPr="0059649E" w:rsidSect="002A769C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4364" w14:textId="77777777" w:rsidR="002A769C" w:rsidRDefault="002A769C" w:rsidP="000C45FF">
      <w:r>
        <w:separator/>
      </w:r>
    </w:p>
  </w:endnote>
  <w:endnote w:type="continuationSeparator" w:id="0">
    <w:p w14:paraId="551BBB80" w14:textId="77777777" w:rsidR="002A769C" w:rsidRDefault="002A76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BD00" w14:textId="77777777" w:rsidR="002A769C" w:rsidRDefault="002A769C" w:rsidP="000C45FF">
      <w:r>
        <w:separator/>
      </w:r>
    </w:p>
  </w:footnote>
  <w:footnote w:type="continuationSeparator" w:id="0">
    <w:p w14:paraId="0F897360" w14:textId="77777777" w:rsidR="002A769C" w:rsidRDefault="002A769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4468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C838CE2" wp14:editId="2DC07E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11290111">
    <w:abstractNumId w:val="10"/>
  </w:num>
  <w:num w:numId="2" w16cid:durableId="1088381913">
    <w:abstractNumId w:val="11"/>
  </w:num>
  <w:num w:numId="3" w16cid:durableId="2000961725">
    <w:abstractNumId w:val="8"/>
  </w:num>
  <w:num w:numId="4" w16cid:durableId="259533823">
    <w:abstractNumId w:val="3"/>
  </w:num>
  <w:num w:numId="5" w16cid:durableId="717169522">
    <w:abstractNumId w:val="2"/>
  </w:num>
  <w:num w:numId="6" w16cid:durableId="729381836">
    <w:abstractNumId w:val="1"/>
  </w:num>
  <w:num w:numId="7" w16cid:durableId="1505240406">
    <w:abstractNumId w:val="0"/>
  </w:num>
  <w:num w:numId="8" w16cid:durableId="1187282604">
    <w:abstractNumId w:val="9"/>
  </w:num>
  <w:num w:numId="9" w16cid:durableId="1004359651">
    <w:abstractNumId w:val="7"/>
  </w:num>
  <w:num w:numId="10" w16cid:durableId="81536209">
    <w:abstractNumId w:val="6"/>
  </w:num>
  <w:num w:numId="11" w16cid:durableId="1797673669">
    <w:abstractNumId w:val="5"/>
  </w:num>
  <w:num w:numId="12" w16cid:durableId="588462836">
    <w:abstractNumId w:val="4"/>
  </w:num>
  <w:num w:numId="13" w16cid:durableId="21246420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30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A769C"/>
    <w:rsid w:val="002D3CA3"/>
    <w:rsid w:val="0030481B"/>
    <w:rsid w:val="00313D30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B56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\AppData\Local\Microsoft\Office\16.0\DTS\es-CL%7bF58E74D7-F3F2-44CA-AA40-A49BA7761324%7d\%7b2A5AA499-A690-4677-B5D8-1D1BEB15859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374B49CC5147D5A8EBEE5390A0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903E-88A2-46C7-B61C-9519E3F9EFBB}"/>
      </w:docPartPr>
      <w:docPartBody>
        <w:p w:rsidR="00000000" w:rsidRDefault="00000000">
          <w:pPr>
            <w:pStyle w:val="49374B49CC5147D5A8EBEE5390A015D3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B9EE88B7CA5B4DC6A56EBEF53668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07339-B4E4-4A86-A45C-7408DD6DE585}"/>
      </w:docPartPr>
      <w:docPartBody>
        <w:p w:rsidR="00000000" w:rsidRPr="0059649E" w:rsidRDefault="00000000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</w:r>
        </w:p>
        <w:p w:rsidR="00000000" w:rsidRPr="0059649E" w:rsidRDefault="00000000" w:rsidP="009260CD"/>
        <w:p w:rsidR="00000000" w:rsidRDefault="00000000">
          <w:pPr>
            <w:pStyle w:val="B9EE88B7CA5B4DC6A56EBEF536681742"/>
          </w:pPr>
          <w:r w:rsidRPr="0059649E">
            <w:rPr>
              <w:lang w:bidi="es-ES"/>
            </w:rPr>
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A0AE6D87E2904881AA8E922F11BE5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96227-1B53-4598-89A5-CB428BDCCBD2}"/>
      </w:docPartPr>
      <w:docPartBody>
        <w:p w:rsidR="00000000" w:rsidRDefault="00000000">
          <w:pPr>
            <w:pStyle w:val="A0AE6D87E2904881AA8E922F11BE5BE1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991D0DC00ED40AB8F2C72346862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CC8EC-4FA7-4D60-8342-53223D557141}"/>
      </w:docPartPr>
      <w:docPartBody>
        <w:p w:rsidR="00000000" w:rsidRDefault="00000000">
          <w:pPr>
            <w:pStyle w:val="7991D0DC00ED40AB8F2C7234686285A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84ED294906F429E8EF5ADD33B5C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F51FB-0DBD-44B3-A070-60081D183297}"/>
      </w:docPartPr>
      <w:docPartBody>
        <w:p w:rsidR="00000000" w:rsidRDefault="00000000">
          <w:pPr>
            <w:pStyle w:val="984ED294906F429E8EF5ADD33B5C0696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B5DB0761C4C543D58C695294B1106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BF7FA-0D62-4A26-9544-7172015C9975}"/>
      </w:docPartPr>
      <w:docPartBody>
        <w:p w:rsidR="00000000" w:rsidRDefault="00000000">
          <w:pPr>
            <w:pStyle w:val="B5DB0761C4C543D58C695294B11067CB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5C4B9277C4284463B5474CDE987F4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4332-E5B4-4A1C-A94C-D00E369EF497}"/>
      </w:docPartPr>
      <w:docPartBody>
        <w:p w:rsidR="00000000" w:rsidRDefault="00000000">
          <w:pPr>
            <w:pStyle w:val="5C4B9277C4284463B5474CDE987F44FA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B626928E7E6A485497C4E14E9D805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83A52-017B-4A75-9FCD-20277D4E3029}"/>
      </w:docPartPr>
      <w:docPartBody>
        <w:p w:rsidR="00000000" w:rsidRDefault="00000000">
          <w:pPr>
            <w:pStyle w:val="B626928E7E6A485497C4E14E9D805444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5979F8687CA4B6DA9DAB4DC8513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3BABA-3ADE-4737-BDA7-339ABEE4B139}"/>
      </w:docPartPr>
      <w:docPartBody>
        <w:p w:rsidR="00000000" w:rsidRDefault="00000000">
          <w:pPr>
            <w:pStyle w:val="A5979F8687CA4B6DA9DAB4DC85133521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2D7DEAC47EEA4551B579EB1154D42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44B90-207C-465A-A655-60A43092C2C8}"/>
      </w:docPartPr>
      <w:docPartBody>
        <w:p w:rsidR="00000000" w:rsidRDefault="00000000">
          <w:pPr>
            <w:pStyle w:val="2D7DEAC47EEA4551B579EB1154D426DA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E1320F23EAC5464DA9539BF726D71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3BBD-B41E-4301-BB8C-D5AA42E8935B}"/>
      </w:docPartPr>
      <w:docPartBody>
        <w:p w:rsidR="00000000" w:rsidRDefault="00000000">
          <w:pPr>
            <w:pStyle w:val="E1320F23EAC5464DA9539BF726D71B28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7855BB82F4EC498BBD846A8E7EEDD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FC3CE-A153-49B4-A98A-985A2F5AEA5A}"/>
      </w:docPartPr>
      <w:docPartBody>
        <w:p w:rsidR="00000000" w:rsidRDefault="00000000">
          <w:pPr>
            <w:pStyle w:val="7855BB82F4EC498BBD846A8E7EEDDD6E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23EB6E129DE145D1BF0470B1996EB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28DD7-D444-46B1-A79A-26588A356CD8}"/>
      </w:docPartPr>
      <w:docPartBody>
        <w:p w:rsidR="00000000" w:rsidRDefault="00000000">
          <w:pPr>
            <w:pStyle w:val="23EB6E129DE145D1BF0470B1996EBCAE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9E2678090B39473492DE74865F0CB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3CA9C-EA49-4BE8-A547-F11E75C2AEB9}"/>
      </w:docPartPr>
      <w:docPartBody>
        <w:p w:rsidR="00000000" w:rsidRDefault="00000000">
          <w:pPr>
            <w:pStyle w:val="9E2678090B39473492DE74865F0CBAAD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67C851CA21F7416989AF78B067073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033D9-6A9D-47DE-8FCC-5C1D596F5867}"/>
      </w:docPartPr>
      <w:docPartBody>
        <w:p w:rsidR="00000000" w:rsidRDefault="00000000">
          <w:pPr>
            <w:pStyle w:val="67C851CA21F7416989AF78B067073C5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5DB1BE71D224E4B9AFCE19CDE67F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777E7-A049-4531-AF98-0292EBEB717D}"/>
      </w:docPartPr>
      <w:docPartBody>
        <w:p w:rsidR="00000000" w:rsidRDefault="00000000">
          <w:pPr>
            <w:pStyle w:val="05DB1BE71D224E4B9AFCE19CDE67F07D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154F0360041846F4A39978C640514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30A05-DE06-4CEB-B257-9EF685FC112B}"/>
      </w:docPartPr>
      <w:docPartBody>
        <w:p w:rsidR="00000000" w:rsidRDefault="00000000">
          <w:pPr>
            <w:pStyle w:val="154F0360041846F4A39978C6405144DE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66CEFD0A204C4D77B9B584D1306AA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21A3-B9F3-4D37-874F-3648E954185B}"/>
      </w:docPartPr>
      <w:docPartBody>
        <w:p w:rsidR="00000000" w:rsidRDefault="00000000">
          <w:pPr>
            <w:pStyle w:val="66CEFD0A204C4D77B9B584D1306AA467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2325B0F8EB5042EA885586C3A806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AD13-436B-49D8-A0E8-7B4A1BEEB883}"/>
      </w:docPartPr>
      <w:docPartBody>
        <w:p w:rsidR="00000000" w:rsidRDefault="00000000">
          <w:pPr>
            <w:pStyle w:val="2325B0F8EB5042EA885586C3A806879C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21"/>
    <w:rsid w:val="00E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39A33D07114E02A284F4E9BF377088">
    <w:name w:val="9839A33D07114E02A284F4E9BF377088"/>
  </w:style>
  <w:style w:type="paragraph" w:customStyle="1" w:styleId="CEDA36E47D954D71B7061A9F92D7567A">
    <w:name w:val="CEDA36E47D954D71B7061A9F92D7567A"/>
  </w:style>
  <w:style w:type="paragraph" w:customStyle="1" w:styleId="49374B49CC5147D5A8EBEE5390A015D3">
    <w:name w:val="49374B49CC5147D5A8EBEE5390A015D3"/>
  </w:style>
  <w:style w:type="paragraph" w:customStyle="1" w:styleId="B9EE88B7CA5B4DC6A56EBEF536681742">
    <w:name w:val="B9EE88B7CA5B4DC6A56EBEF536681742"/>
  </w:style>
  <w:style w:type="paragraph" w:customStyle="1" w:styleId="A0AE6D87E2904881AA8E922F11BE5BE1">
    <w:name w:val="A0AE6D87E2904881AA8E922F11BE5BE1"/>
  </w:style>
  <w:style w:type="paragraph" w:customStyle="1" w:styleId="7991D0DC00ED40AB8F2C7234686285A0">
    <w:name w:val="7991D0DC00ED40AB8F2C7234686285A0"/>
  </w:style>
  <w:style w:type="paragraph" w:customStyle="1" w:styleId="984ED294906F429E8EF5ADD33B5C0696">
    <w:name w:val="984ED294906F429E8EF5ADD33B5C0696"/>
  </w:style>
  <w:style w:type="paragraph" w:customStyle="1" w:styleId="B5DB0761C4C543D58C695294B11067CB">
    <w:name w:val="B5DB0761C4C543D58C695294B11067CB"/>
  </w:style>
  <w:style w:type="paragraph" w:customStyle="1" w:styleId="5C4B9277C4284463B5474CDE987F44FA">
    <w:name w:val="5C4B9277C4284463B5474CDE987F44FA"/>
  </w:style>
  <w:style w:type="paragraph" w:customStyle="1" w:styleId="B626928E7E6A485497C4E14E9D805444">
    <w:name w:val="B626928E7E6A485497C4E14E9D805444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5979F8687CA4B6DA9DAB4DC85133521">
    <w:name w:val="A5979F8687CA4B6DA9DAB4DC85133521"/>
  </w:style>
  <w:style w:type="paragraph" w:customStyle="1" w:styleId="2D7DEAC47EEA4551B579EB1154D426DA">
    <w:name w:val="2D7DEAC47EEA4551B579EB1154D426DA"/>
  </w:style>
  <w:style w:type="paragraph" w:customStyle="1" w:styleId="E1320F23EAC5464DA9539BF726D71B28">
    <w:name w:val="E1320F23EAC5464DA9539BF726D71B28"/>
  </w:style>
  <w:style w:type="paragraph" w:customStyle="1" w:styleId="7855BB82F4EC498BBD846A8E7EEDDD6E">
    <w:name w:val="7855BB82F4EC498BBD846A8E7EEDDD6E"/>
  </w:style>
  <w:style w:type="paragraph" w:customStyle="1" w:styleId="23EB6E129DE145D1BF0470B1996EBCAE">
    <w:name w:val="23EB6E129DE145D1BF0470B1996EBCAE"/>
  </w:style>
  <w:style w:type="paragraph" w:customStyle="1" w:styleId="9E2678090B39473492DE74865F0CBAAD">
    <w:name w:val="9E2678090B39473492DE74865F0CBAAD"/>
  </w:style>
  <w:style w:type="paragraph" w:customStyle="1" w:styleId="67C851CA21F7416989AF78B067073C55">
    <w:name w:val="67C851CA21F7416989AF78B067073C55"/>
  </w:style>
  <w:style w:type="paragraph" w:customStyle="1" w:styleId="658A12F2339F48CFA8AE1CB88C7AAD7B">
    <w:name w:val="658A12F2339F48CFA8AE1CB88C7AAD7B"/>
  </w:style>
  <w:style w:type="paragraph" w:customStyle="1" w:styleId="E6D7F357E9E1478981C3ACAD47A4D6DC">
    <w:name w:val="E6D7F357E9E1478981C3ACAD47A4D6DC"/>
  </w:style>
  <w:style w:type="paragraph" w:customStyle="1" w:styleId="CF3C0B74119148289DC6D0817BB6C1C2">
    <w:name w:val="CF3C0B74119148289DC6D0817BB6C1C2"/>
  </w:style>
  <w:style w:type="paragraph" w:customStyle="1" w:styleId="45D22CF67C6B4515990662CC05F91BB6">
    <w:name w:val="45D22CF67C6B4515990662CC05F91BB6"/>
  </w:style>
  <w:style w:type="paragraph" w:customStyle="1" w:styleId="7B436618D16D4A86AB5FCD267D2C4CB1">
    <w:name w:val="7B436618D16D4A86AB5FCD267D2C4CB1"/>
  </w:style>
  <w:style w:type="paragraph" w:customStyle="1" w:styleId="F7772857B5D04F4C921048848AFED1CB">
    <w:name w:val="F7772857B5D04F4C921048848AFED1CB"/>
  </w:style>
  <w:style w:type="paragraph" w:customStyle="1" w:styleId="1E99E9396E964CFD985F3BFCEB612B33">
    <w:name w:val="1E99E9396E964CFD985F3BFCEB612B33"/>
  </w:style>
  <w:style w:type="paragraph" w:customStyle="1" w:styleId="4A5BB76D2F454FCFAABAF1B978AC550A">
    <w:name w:val="4A5BB76D2F454FCFAABAF1B978AC550A"/>
  </w:style>
  <w:style w:type="paragraph" w:customStyle="1" w:styleId="05DB1BE71D224E4B9AFCE19CDE67F07D">
    <w:name w:val="05DB1BE71D224E4B9AFCE19CDE67F07D"/>
  </w:style>
  <w:style w:type="paragraph" w:customStyle="1" w:styleId="154F0360041846F4A39978C6405144DE">
    <w:name w:val="154F0360041846F4A39978C6405144DE"/>
  </w:style>
  <w:style w:type="paragraph" w:customStyle="1" w:styleId="66CEFD0A204C4D77B9B584D1306AA467">
    <w:name w:val="66CEFD0A204C4D77B9B584D1306AA467"/>
  </w:style>
  <w:style w:type="paragraph" w:customStyle="1" w:styleId="1F8B5B81BEF3476490915D129CF89F11">
    <w:name w:val="1F8B5B81BEF3476490915D129CF89F11"/>
  </w:style>
  <w:style w:type="paragraph" w:customStyle="1" w:styleId="5F92E2206309454990A82EFEA242E284">
    <w:name w:val="5F92E2206309454990A82EFEA242E284"/>
  </w:style>
  <w:style w:type="paragraph" w:customStyle="1" w:styleId="47BDE4ECA013447B9BC702CEF5A689C7">
    <w:name w:val="47BDE4ECA013447B9BC702CEF5A689C7"/>
  </w:style>
  <w:style w:type="paragraph" w:customStyle="1" w:styleId="09327CE3074E42C3BEEAD9E43D5E2016">
    <w:name w:val="09327CE3074E42C3BEEAD9E43D5E2016"/>
  </w:style>
  <w:style w:type="paragraph" w:customStyle="1" w:styleId="B8FD27E962E344AC9FA6A771473E9E30">
    <w:name w:val="B8FD27E962E344AC9FA6A771473E9E30"/>
  </w:style>
  <w:style w:type="paragraph" w:customStyle="1" w:styleId="1EA4F0D09E8A40A1B99219ED0B6A01E8">
    <w:name w:val="1EA4F0D09E8A40A1B99219ED0B6A01E8"/>
  </w:style>
  <w:style w:type="paragraph" w:customStyle="1" w:styleId="802ED8BE8E674B218AC2BDE4AE8FD23F">
    <w:name w:val="802ED8BE8E674B218AC2BDE4AE8FD23F"/>
  </w:style>
  <w:style w:type="paragraph" w:customStyle="1" w:styleId="B531367C532F47B5AC61DC723A085AC3">
    <w:name w:val="B531367C532F47B5AC61DC723A085AC3"/>
  </w:style>
  <w:style w:type="paragraph" w:customStyle="1" w:styleId="D2E60AD714004297A18425706F10A36D">
    <w:name w:val="D2E60AD714004297A18425706F10A36D"/>
  </w:style>
  <w:style w:type="paragraph" w:customStyle="1" w:styleId="20CA868EE44845079642F86F51683B2E">
    <w:name w:val="20CA868EE44845079642F86F51683B2E"/>
  </w:style>
  <w:style w:type="paragraph" w:customStyle="1" w:styleId="55990AB2B4244930BCF8008C280241D9">
    <w:name w:val="55990AB2B4244930BCF8008C280241D9"/>
  </w:style>
  <w:style w:type="paragraph" w:customStyle="1" w:styleId="1B000F0215634387817D11D24A374226">
    <w:name w:val="1B000F0215634387817D11D24A374226"/>
  </w:style>
  <w:style w:type="paragraph" w:customStyle="1" w:styleId="6836CA8F63AA4D28B25D2993662CE6F4">
    <w:name w:val="6836CA8F63AA4D28B25D2993662CE6F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paragraph" w:customStyle="1" w:styleId="2325B0F8EB5042EA885586C3A806879C">
    <w:name w:val="2325B0F8EB5042EA885586C3A8068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{2A5AA499-A690-4677-B5D8-1D1BEB158596}tf00546271_win32.dotx</Template>
  <TotalTime>0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2024-01-18T18:14:00Z</dcterms:created>
  <dcterms:modified xsi:type="dcterms:W3CDTF">2024-01-18T18:15:00Z</dcterms:modified>
</cp:coreProperties>
</file>