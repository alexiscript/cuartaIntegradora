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7C5CCC8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99E4818" w14:textId="77777777" w:rsidR="001B2ABD" w:rsidRPr="0059649E" w:rsidRDefault="001B2ABD" w:rsidP="001B2ABD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73C9BE64" wp14:editId="1D99EC47">
                      <wp:extent cx="2122805" cy="2122805"/>
                      <wp:effectExtent l="19050" t="19050" r="29845" b="29845"/>
                      <wp:docPr id="2" name="Óvalo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D09A90" w14:textId="77777777" w:rsidR="00EE4C8D" w:rsidRPr="00EE4C8D" w:rsidRDefault="00EE4C8D" w:rsidP="00EE4C8D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3C9BE64" id="Óvalo 2" o:spid="_x0000_s1026" alt="Título: Foto de rostro de hombre profesional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nXB7cAgAASAYAAA4AAABkcnMvZTJvRG9jLnhtbKxV308bMQx+n7T/&#10;Icr7uLYDxiquqAIxISGogInnNOdwkXJJlri9dn/9nNyPooE2adrL1Ykd25/92T2/2DWGbSFE7WzJ&#10;p0cTzsBKV2n7UvLvT9efzjiLKGwljLNQ8j1EfrH4+OG89XOYudqZCgIjJzbOW1/yGtHPiyLKGhoR&#10;j5wHS0rlQiOQjuGlqIJoyXtjitlkclq0LlQ+OAkx0u1Vp+SL7F8pkHivVARkpuSUG+ZvyN91+haL&#10;czF/CcLXWvZpiH/IohHaUtDR1ZVAwTZBv3HVaBlcdAqPpGsKp5SWkDEQmunkNzSPtfCQsVBxoh/L&#10;FP+fW3m3ffSrQGVofZxHEhOKnQpN+qX82C4Xaz8WC3bIJF3OprPZ2eSEM0m64UB+isNzHyJ+A9ew&#10;JJQcjNE+JkBiLra3ETvrwSpdr8niWhvDKk+1o4YFh88a61wJ4ld+m4z6WlAn/86YrspXTm4asNjR&#10;JoARSJyNNaVEYebQrKEqebippgSJKIvE1igDgO1IEoN8IDplwkQMgLJOGSvKtr8n5KOC5AFLsjKW&#10;tSU//XwymWQI0RldJaBJmckOlyawrSCaCikpzWmKmjweLOlkLF0eOpUl3BvoYjyAYrpKvemCpCF6&#10;6zeHrEUFXThKiZLqgw0vcmhjyWGy7jD2vrse/DHn3j49hTyDY2I9+iHMe4DHFzmyszg+brR14T1k&#10;ZqyW6uyHInWlSVXC3XpHGJO4dtV+FRKzMsOil9ea+HkrIq5EoOkn2tFGw3v6KOOob66XOKtd+Pne&#10;fbInKpKWs5a2CVHnx0YE4MzcWBrXr9Pj47R+8uH45MssUfu1Zv1aYzfNpSMmEBMpuywmezSDqIJr&#10;nmnxLVNUUgkrKXbJJYbhcIndlqPVKWG5zGa0crzAW/vo5TBLafieds8i+H5Ikeb7zg2b582gdrap&#10;NdYtN+iUzlN8qGtfelpXmUP9ak378PU5Wx3+ABa/AAAA//8DAFBLAwQKAAAAAAAAACEAYs4qxZM2&#10;AACTNgAAFQAAAGRycy9tZWRpYS9pbWFnZTEuanBlZ//Y/+AAEEpGSUYAAQEBAJYAlgAA/9sAQwAI&#10;BgYHBgUIBwcHCQkICgwUDQwLCwwZEhMPFB0aHx4dGhwcICQuJyAiLCMcHCg3KSwwMTQ0NB8nOT04&#10;MjwuMzQy/9sAQwEJCQkMCwwYDQ0YMiEcITIyMjIyMjIyMjIyMjIyMjIyMjIyMjIyMjIyMjIyMjIy&#10;MjIyMjIyMjIyMjIyMjIyMjIy/8AAEQgBXAFc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E0g7fvGunQgoMVyCMYfmU9K2bTUlKLubmuelNL3&#10;WdmIpyb50bGKUCoorhXHBqcV0HGFBoHWlNAB2pj9KkFMIyKAMi9fDYpkJ5zVy5tPNqGKzKnvWMov&#10;mNoyio2L8ByoqyKghTaKnFbIxA1VuowymrRNV53AWkwMJg0cpHar9mCTmoHCtJmr9qAAKwpr3jWb&#10;90tqOKfSDpS10GQtQynAqamOm6gCgJGMmKvx/dqv5GGzVmMYFJDY7tTHOBUhqKX7tMRQnu/LbFMW&#10;8yKp3n+tpik5xkVwTrzU7I3jBct2aP2ul+1iqHJHWk+YU/a1V0DlgaQuhS/ah61m7jTTIaPrE10F&#10;7NGp9pX1o+0L61l+ZTTLjvR9afYfsjW88etJ5wrI873ppuD60/rSF7Fmx5opPMHrWI14V/iqE6kR&#10;3p/Woh7GR0G8etJuHrXPf2rjvTl1YZAzVLERYvZSN7NNNVre4Eq5BqzWqaaujNqw000089KYaYBR&#10;SUUAc60hCnPpUSyHIAyOa0vsW5MmqctswzgciuOUZHt05wdzZ0yZjwWzit9Dla5fR0fzDurqEHyV&#10;2Ur8p5WISVR2HClPWkFKetaGAdqTNL2pp4oAMg0oA9KjBFSAUAOFIzYFLUUx+WgCKW5C55rOlujI&#10;cCknJZzUCqQ2a5qk23ZGsIrdjnYgZqa2uiDgmoJvuVEhxWfwvQ0tdHQxThh1qfOawbeRw49K2YWy&#10;tdUJcyMJKxNRSUtWSGAaXpVLUNTtdLtjNdShF7Dux9BXneteN7y+LRWx+zwex+ZvqamUkhpNnoN7&#10;rWnWGRPdIGH8KnJ/IVgXfjmxXKxQyP7sQv8AjXmT3jMSd5J9zTPPzz1rJ1GaKB2s/i+OSTcLbHtu&#10;pkfi6Ld89sfweuMEpNKHPXPFYNK/MaqOlj0e08Q6fPhWLxn/AGhxWkHimXdFIrj1U15layktg9a2&#10;LW4eIgozKfUHFaxrdyJUex2DZH8VRs7D+Kqtjfxz4S4O0ngOOn41qvphIyGNbLlkYNSiUPOcdxTT&#10;O3oKsvpknZjVd9OnHQ0vZwYc0iJpz/dpBICfummSWdyvbNR7bhDylL2NMftJC3Mqqp6isC41NY3I&#10;3Vo30sxQjyzXG6iX80lgRSeFhIPbyRs/2qrHG6r0EnmsuDXFRMTKOTXW6Z1WuTEUFT2OmjVczs9N&#10;HyCtSs3Th8grRrppfCYz3A0w049KYatkhS0lFMQSYVOnSq9tF5wZiOpqe54BFPsQPLocU5Gqk1B2&#10;FijWGQAcZrVQ5WsS9n8mZfQnFadrJvQVSavYzadrstClPWkWlPWqJA9KhkJAqbtUcg+WgCsjkvir&#10;aniqkafPmraikgH9qhn+6am7VBcfdpgZUn3j702MbjirBTdk1Gq7GrmUfeubX0sR3CgCqyct+NTX&#10;JLECnQw8gUpq70Lg7LUmiUZFacHSqIj2kVfgPy1pTTW5jN3JqztZ1eDR7FriXljxGmeWP+FaNeP+&#10;NtebUtYeGFyYYvkXB49z+NaSlZEpXKOra1candNPcSF2PAHZR6VkO7MeTioTIqfePzVEbgngVzt3&#10;NkrIsck08Yqr5hAzmkEvvipZokXQfenDiqqSYNWFYms2zWKLtq3z4rXTI5FZNqvzZ9RWtF90CpTK&#10;aLtoxDDHfqK6rStT8sLDMcxnof7v/wBauVt15B9a0IGKjaa2hJowqRTO5wjDIwc00xoe1ZWjXjSJ&#10;5Lg4/hJ/lWsVNdSd1c5WrMhaBD6VXe1Q+lWmBxVdi2aBFObT43U5Ari/EemJGjMBXf5O01xvit8Q&#10;N9KFuD2PPIB/pA+tdfpg+Za5G0G64H1rs9LT5lrnxm6NcNsdhp4/dir9U7EfIKu1dP4SZbjT0qOn&#10;tTKpiClpKWmIpahcjOAetW9KJaEA8mseeMl1LDPNbelgKvFRFtzudc0o0bEepwFsH0NXtP8A9UKW&#10;8QFKWzwFrRRtK5zOV48pdFKetAo71ZAvao3PFSdqikHFADUHNTgVXQ81YFAC1UuelW6rXC5FJgV4&#10;x8tMcDdUmNqVTaU7yKyk+VGkVdjZEG+rMAGRVVm3Gp4W5FSmUyxKcCprU5WoZFyKmteBWqvzGbtY&#10;qeI7/wDs3QrqcHD7difU8f8A1/wrw24kGXlY9TXp3xJvfLsbW1BHzsZCPpwP5mvIL6c7tueAKipq&#10;7DgI0qknJpnnc8cVUL+nJ9aaGJNZ2NUX/OB70b+cZqshHckVL5fGf1qGaxLUbDFXY2+XIrMj4PU8&#10;VoQ1nI1ia9qcDNakOMjNY9u2B1rQiY9fSlFDbNqBMgAVfC4xkdRg1l2sjHAzWq/+qVh1HDCuhR0O&#10;eUtbGtZJ5bIB09q6FPmQGsXTV82JTjpWxCfkI9DXRHY5ZbiOOKrsvNWmqIimIrOMKa4Txc2IX+ld&#10;5Nwhrz3xg/7tqS3E9jj7AbrkfWu20xORXF6YM3AruNL6iuXF/Gjow/wnVWY/d1aqvaf6sVYraHwm&#10;UtxjUzvT2plNgFFFLTEZs6nzVArR08ENiqVwdlwufStCw+Yk+pqI/Gdc/wCFc0ZI96UyCAx1aUfK&#10;KXFbnGC9KO9KKO9AAelRv0qQ0xxxQBEg5qwKhTrUwoAWq07AVZ7VnXrEDik3ZAgaQEGs6Q8k5p+9&#10;sUnlFkzXPOXMbwVhkYJHWp4zhwKjVdpxT9p3g1LdkO2ppAZTNOhwDiolf93WbqetwaJZSXtyHZE4&#10;2oOSa6bowszhviFembX5oj0t0VF/Ebv615tdH94T611mv6vDrer3N/AjpFLsKq4GR8oH9K5O8yJG&#10;PSsnqy4lNic5zihT6ZP40xiM80m5T3IqWaIuQsf7pq0sikY6H0PFUIsg8Nn2q0rkgB049etZyNol&#10;heoq1FJg8VVijUrlWx7VYiV1PTNQy0aMD8rk1q256YNZEG8kZjz+NbduAgGUIqoq7Jk9DRtwQRxj&#10;8a07Zwzng8jBBrNiCkZB2kdqvWzESA4/GumKscsnc6bTHWOI46DgVpWj7lc5zzXO/aPLgwjZz14r&#10;Z0Yl7NnPUtWnkZvuaBNNPSg00nigRWuPuGvN/GDcEe9ejXJ/dmvM/F7fPj3oj8QpbGDpYzNXbaWO&#10;RXG6QP3tdvpY5FceJ1qHTR+A6i2H7sVNUcA/dipa6I7GL3I2plPamUxBS0UUwMvVHIuVA65xW1ps&#10;REak1nzwiW+XPat62QLGKmEfebOirU/dxgicUtRNIFNKrbhWpzEgpO9KKO9ABTJPu1JUUp+WgBkZ&#10;+apxVeL71WRQAdqp3EJc1dppXNAGRJDtp0QymKs3K4BqGAZ/OsZR1NFLQjeIhs4pyrkVcdBtzVQH&#10;bJihwSGp3JApK4rkfiLC3/CD6i4HzLsZfrvFdtEuRXLfEyVLbwTc7uDJIij6ht39Kpr3SYv3jxu1&#10;ciIKRhgwBGe3Uf59qr34+8R2NN0qY3EchPRXGD6068G5Ce2etZotrUyCeetKpbPTNOYxJ15/GhJL&#10;dnwZApPoaTZSRLGFz0Kn2qyu9cHO4U1ISOVIkT9RVuOMHGOKxkzeKJoUWReRg1aSI7sLIRTIoSTj&#10;H41cSJBzyDWdzWxZtoZF6OuD6itiEScdKy7ePGGy2PrWlCOgDMB/vVtTMahfQ4GGXI9as27BepJF&#10;UoiQeT3q5F3BH410o5WXASQcfhXW6RF5emx/7WTXKRLiIE9q6fQ777ZZFdgXyjt4Ocjt+NNbiexf&#10;YVEwqZqjbpVEFG74jNeXeLW/fAe9eoXp/dH6V5R4rbN3j3px+ImWxU0cZfNdzpQ4FcVowruNKHAr&#10;hr61Tqp6UzpIfuVJTY/uU6upbGDI2plPamUALRRS0ABizdbq1oxiP8Kz1YmfFaK8rVobdzNvrgxG&#10;rVo29Aap6jAZOnrVyyQrGopK9xtLlv1LopKWkqiANV7h8LU5qCaPeKGBFbPk1eFU4YNhq2vSktgY&#10;6g0tFMCtcDiq1v8AfIqzcnC1TtjmQ1L3GtjQIylZc3yzCtX+Csy5H7wfWlUWg4PUvW/3a4L4x+a/&#10;hW2ijz810M49kau+t/uCsfxlpkereG7m2IBmA3w+u4D/AAyPxpte6EXaVzwLTovItG9c7fyH/wBe&#10;q185ZQqnmrtsrRWRjbrG7KaxbmRxIxHNYI23ZXlt0AzNMF/GqTQ2+flm69yKtRw+fcIshVA5x5j5&#10;IFSRabcHUVtCkW4sVyzbR7c89atX7kOxPYCe3GQ25PrXR2JjuEyRhu9YVxYXOj3L21xG0ZHVSc7f&#10;xHBH0q1Z3exvSueor6nTSdjcGEkA/WrsW0DLfd96zYZDKRxmrswUw4ZitYW1Oi+g2XUrOFzvkJAO&#10;MCtfTda02XCh1GeBkiuOu109XHmzBWPQZ5P4U2BbVXXy32knjPGfzreKW5zycr2PTFWK4bMRqxDG&#10;xIBFcxolzLA6iRmZGOAcV2dviRI5OmeDXRB3OeSaI7zzBavFAQJvLZlB7kDj9a6vQtNGlaNb2vWQ&#10;LulY9Wc8sT+NcJaec/xKjt5HzC0asgz2AOR+YNemkU4Pmk320CouWKXfUiY1CxqVxUDVoYlK/P7p&#10;vpXkviZs33516vqJxC30ryPxC27UD7U4fETPYn0YfLXc6UvyrXGaKv7sV3GlrhVrgqa1Trj/AAze&#10;T7tKaF+7S11nORNTRTmpKACiiimBOig3GfetJB8tZ8X+urRXpVoRG8QY8inogUYqSg0AJSU7tSCg&#10;Appp1MZgBQAvFOFVvOXdjNTowIoAkopBS0AVrkfLVS0HzH61euBlDVK2GJDUvca2NDHy1nTjMn41&#10;eMqYxuGazLm6hjfJcZHYUSV0CdmaURCR5PQCsi+ucq8hPGOKcL1riMgDCfzrK1ify7KVs9FNMR5N&#10;rpVJbyRMfvbhmGPoM1zJQua2bmX7VYJLz80kh/X/AOtWcOGArmmdNNFTaFO11+U1YtWFvMssVw6O&#10;vCkHlfp6VOYVPzetM8sKajnNuQL3fdutxLcSuyjBMj7sj0qjAzCQKDnmrMxGMZpbOAGUZ7mi+guX&#10;U6/SbRTY+aw5NYuu3klsxRAQ3c4ziur0y2ZtLAGc1ieIbAtEk8cf3c7ves426msk+hxc0Qa3E6Tk&#10;XDE7ldTken1rrrC2hGhrMLiK7Zxg2UkZWVj/ALO0nj3YCse2Q+aAyBlz3rt9GljgRStuAcYzxWym&#10;trGHs3vczNKc2Ny1tOHVC2I0kPzqf7p/xrv7B2MQBUj6iuZ+zJe34uGBLK2ScV1umRCdo4QcM2F+&#10;maum7vQiqrLUm8P6bHeas+uYY+WDDGccHBPP6mune6Ud6t2tpFZWiQQIFRBgAVWvdNS7QlG8uT1H&#10;Q1rGNkYTlzO5Rl1FF6sKpvq8Q/jFc3rtrfWDkSh1UnhweD+NcncXVwCcSN+dWo3M3Kx3mp6zH5LA&#10;MK8z1WYT3rMOlLLdXDDDSMapNksM+tXGNtSXK+h02jDES13GmD5VridIH7pK7jTBwteY9ap2/wDL&#10;s2V+6KDSjpSGu05yNqSlNFIBKKWimBdEGJM1aUcU4ikqxDhSmkFLQAdqQUvakFACGqdy5Aq8RUEk&#10;QahgZq7jzzVy3dj1qUQADpT1jC0kgJRS0mQoyTgVTm1GJMqh3H2pgWZcbOayZpCjYVuvpUVxqfBJ&#10;BNUftaztjBBNICea4bBSM/VqyWZ3mwDyTgVcuJBHEah0qPzHaYjgHApAaUa+VAq98Vz3iefy9Mm5&#10;6qa6GVsVyHi1ydNnPopoew1ueYWU27Roy3Z3H/jxph65pzosOn+Wv3lOW+p5qGSUIF46gVhJG8Hq&#10;W0Ix6fWq1xcpHwAWb2qu9xnjdinW4jedQzDnufWsuXqzo576IbkydVwTWhp0BMoLUNByrEdDWvp8&#10;asy5HfNTKWhcY6nU2C7bMBe9V7uKUqQVBTtzWvaR4siVXJUelZQ0+6u7KeWd2CLlifSjohvc557A&#10;xy7tnB7itGxieQhSePTNZVvqLw3Bt7ndwcKWGK6awEUihl6/rUa3sVpa5q2UKpDjaa1tD+TU4znj&#10;NZX2sRjB69+Kkg1JLK+sstzJLgA+mOf6V109NDjrPS56eORUXKN7UsB3QqfakmyMEV0HKJNFFcxG&#10;OWNXRhyrDIrjtX8CwybprDAPXymP8jXYiUdDwRS78nik1cDxy40IwyMkkTIw6giqUmkKDnFe03un&#10;W2oR7Z4wT2YdRXL3/hloCWj+eP17iuWoq0dndG8XTe5yFlD5QUV2Omj5BWV/ZDqwwD1rcsYDEoBr&#10;GlGTndl1GuWyNDtSGlpDXccxGaKU0UAJRRRQBs0tJS1Ygo70ZxTcgmgB3agUdqBQAUmKWigBMVFP&#10;cRwLlz+FMu7xLZMdXPQVhSyvKxdzz2pXAnnvpLmbaDhB2qByB0qOLmQ+wolOM0gK8zZ4pYIwvzUz&#10;GWyelTA4QmgCjqUpC7R1NatlD5Foid8ZP1rFUG71ZEHKp8zVvscLxQgIJWySK5XxOR/Z8gPpzXSl&#10;uHauP8VMRpkjscbiAooYHl/2knVpIj92RSD7Ht/n3p8y8j124qpKh+2St3xU0cwuIiT/AKxDhh/W&#10;sHK8mjq9m401PuZ5jkaRznAU5yOTT/3kcW8/Op53L0pyH/SJPQn1q/p8UYulgcBY53AaQtjZ15x0&#10;PaqbIjG+xQh1iWEhWJaPPRhXX6RqVqyB2mjRcc7zjFVLjwnOE82KNbiFmwpTqfwqJNJlMn2eSCaJ&#10;8AeW0ZyR9KynySRtTc4s7CDxZaiPy45lkTOPlHWrVxrzXlk0MCqkT8MQcmue0/wfKxUiyveWwCsR&#10;Az/jxVrU9Lg8M+T51vdtPNv8uESDkjGSSMgdfr+VCjG2g3KbdjM1IAkNImV7MvUVo6LdPFMsEjZB&#10;G5HHcf4isG+luleNnxGJBgxZzgfXua09HRmto5Hz+7PB/KjlRPNK+p0xk8y469DzWV4hklttY0ub&#10;JEIBA+uRn+lPa9XT7Wa5lG4/wIDy7dhU2r2k1z8PdN1GXmdJNzsB3Oc/rVp6kTXu3Z7Hotx9p0i3&#10;lz1QZq64ypFcz4EuvtPh6MZztrpjXSjmKEjf6QQO45psr+SAVOKJyFm3dqpyyGWXHYUAalvc7wAw&#10;xnvVrANUFxBZ5bqatwsQoDHPGQaAILiwjb5kADelUvL2HGMEVrE5qKWATDI4b+dKwGbTTUjoyNtY&#10;YNMNSMYaKWkoASkp1FAjXpabRVgDDNMUHNSUUAL2oFHakoAdVa6ult09W7CpZJBHGzntWFcuzvvb&#10;qaTAjkkaRy7nJNQOcin5zTGpALbD7xpsnLVJacpL9ajbg0DGkACop3EcBPtT+Waq9zJGbmCFzw7g&#10;UCJNJtWiRp5B88vOPQVfkPymn4wPao5Pu0wKbnERJrivF82+3jj9XrrrqT5WA6jtXD+I8tNbqepy&#10;algcNLFi5kzWTcyGwvopf+WbnY/uK6K4XF7IMdl/kDWP4hts6a0gHMbBv6VwKdq1j3JUr4S/kQD5&#10;bpwBx2rQjGQD+dZWnsJbfd/EuAeK0YyV5HI7iuuR5ULnWaNrd1ZLFEmySCMHETDofr1rsYPFOnLc&#10;i8ktZElWJFGOe5OOnbNeX218lucv8vua1ZNSSaNPK+b37GsJROyLpyWujO/u/Hqtbm30u3/fLJkN&#10;IPl9zWJHYyTNJqF6SZZCWdif5VS0gwo4lmCk44XtV3UNT82Mxxk7VHOBVRXcmTjDSH3nNXgN5rLK&#10;CSAAAM9K3IIBGscQYZPb1rnm1CLSfPvrhC0kjbIIh1kI4/L1Ndd4I0u61S5We7+aST5mwMBF9BSq&#10;ycUlHd7Cw1JVG5TfurVksuhO9v8Aa5Vyu3bEp/Vvxro7vTsfC+SF15SMN9MHNbevWiJY7VAAUYAp&#10;J4/M8DXSf9Orf+g1tTp8u5z1q3tNlYzPhjMW0loyeld2TXnHwwbEUyejGvRWPNbR2OcybyYLkHvU&#10;Nsu4jPUmoLmTzLrBPQ1es1+fPpQBYvji2A9KdayFrdS3PYVBqD/u8U62I+yKM9DQBbZ2QZzkehqS&#10;KZX9j6VReQthatRRhI8tTAmmhWZcHr2NZcsTRNtYfQ+taiScc/gaWWJZo9rfgfSk0Bi0U+SNonKM&#10;ORTakYlJS0lAjWpaSlqwCiiigApaSloAzdVn2BE9Tk1Rcbo8+nNP1iQPJhT93g1FbPvjHt1pAQUx&#10;ulTSLskI7dqhkpASWf8Aq5Pc02UYNFmcRN7safMKBkI45rmNXuG+3xsh5jIYfWukncRQsx9K5hLa&#10;XULxhGpYk8nsKQHV2N9FfWyyRnn+Je4NOnfC0yw06PT4Nicu3LN6mnzRnBJpiMmRv3pz3rldfXfq&#10;8aAZ2xbsfnXTT5E1czqEqf29MWYDbFtGfXFJjON1O5t7XU5/PlWPBxyfQY/pVO/lt7/QrqS2kEiK&#10;nJAParnj7Qgb6a8t+5yy/wCFYugRyN4ZvgR8pDBfc4rz6lPlfP1ue7Qr88PZpaWZh2Fw1rOD/CeG&#10;HqK6GFwcYOVPQ1y/IODwRWhZ3bRDHVT2rsZ5RuTeWU+YcGrNmsKRJs29fSslroSrhTj2NaVt5Yj3&#10;SMuOuSelQ4tRDm946eJolgXacMxwABTLyaHTtPkmlchecepPYVgXOuwWp/d/v3AwADhR+Nc3qmqX&#10;WqTBp3yBwqKMKufQUQh3Ccma+hQXHiHXY28tpdrbIIx1Pt/XNfTHhrQl0XTVR9rXDAGRh0HsPYVx&#10;vws8Hx6LpcV7cR5vZkzyP9WD2+vrXp38NaRprm53uKdZ+zVKO3XzZga0DIuzrnikuIzB4RulPaB/&#10;5VYvE3lm/unNR6udvha9P/TBv5Vqc5yPw14ef/f/AKGvRHPNee/DkYaU+rn+Rr0BzRHYDmQxfUpF&#10;/usa2rX5UzWLbrnULxj/AM9CBWyh2x0ICG8O/ioIJWTjPFOlfLGi3iMsoGKANG0jMh8xxx2qSeTv&#10;2zgCpGxFCFHas95t86L/AAg5NMDQZuVQdTVheDtqvbqS3mP1PSpc5c47UARX0PmR7wPmX+VZlbnB&#10;X61jzxeVMy9uopMCKilpKQGrS0lLVAFFFFABTZX8uJnPYZp1VNTfZp8p/wBmgDny5mikY9WywpLC&#10;XgejUkBxFEfao1jNvcFP4GO5DUgac6bo9w6rVKXpmtCJt8Y+lUblNhZfxFDASDiPj1qcjK4NRWQ3&#10;qPY0+d8TBaAMvVWIhIHSrukrbiwRoFxkfN6596h1ODdAWHeoNAcxztbsflflfrQhm8qZ5pJo8oat&#10;hABUUvQ0xHM30YiDOeigk1wNyftDzXT5yTkV3fiiTydIuGHUjaPxOK4PVWFppEQH3pMmpAk1i1lv&#10;NH+0ODukj3fmK51LM6foEMBGGKfN9TXrN1o/m6DGir8wgA/SvI4NQN/pkkUp/wBItmKOPXHQ1w4t&#10;PTsezlko3knucle2uGLqOR196rIeRW3OgZmNZFzCbeT/AGT0rSlUvoyMVQ5XzokDsOQaUkk5PJNV&#10;0cHrUu7itjj0CQ10vw+0A674liaRN1takSSZHBPYfn/KuX2M54r6A+Hfh8aNoUIdMTzfvZT3yeg/&#10;AVUd7ETTSuz0KwjEcaqBwBWl2qnbjCirg6VqYFHysyEN071Q8SsI/DF8On7oith1+bNYHjJxH4Zu&#10;v9raPzIpPYDB+HyYiZvVmNdy3QmuO8BqEstx/usf1FauteIlsHWCGBpZXHHOAKS2AjgX9/Mf70rH&#10;9avu+1KoWO4qC+Nx5OPU1PO/OKAIySzVrWEG1d5HWqNjb+bJkj5Rya1g4+Yj7o4FNAV7uXAPNV7O&#10;LfJvb7o5ptw3mSbR61cVfKiSIfePJpgWlb5Sx+gpY/usx70yQ7VVB1pznbGFHWgCSP7tV76LdGHH&#10;Vev0qygwopWAZSD0NAGHSGpJEMcjKeoplSBqUtFFUAUUUUALWTrD71MQP8JJrWrnLqffqjjPy9KT&#10;AoWrZtk+mKsNH58OB99OVqrGvlTywns2V+hq1E21xSAsWz/ugw/EUl2u6LcOop6gI+4fdfr7GmM2&#10;0sh/CgCLTsbT9aiun23oFS6eNssi/wC1kVT1Ntl4DQBozReba4x2rI8kxyZHBByDW9bYktvwqk8W&#10;ZiKAL9hdi6t8k/OvDCnTdK555n0zUFmXJjbh19RW80iyoHU5VhkGgDkPGj/6HBCOskw/IVxvihcX&#10;Vjajsq5H1NdZ4sPm6rp8HpuYj8RXJ683neLLePss0afqKQj2KOMGAIRxtxXzjq9q2heKNQiYHy2k&#10;YHHoTkH9a+k04UfSvGPihYrF4iSbbxPDz9Qf/wBVY4le5c78BK1Wxwzj5s1WuYhLGVNMMksDYHzJ&#10;2B7VIJ1ceh9DXIk1qj1nKMk0zDJMUhRuoNWIwZDgdO9S3lv57jbw+etTLGIYwi9uprqdRcvmeZHD&#10;Pnd9jd8GaN/bHiO2gKZghPmy/QdB+JxX0PZRhAAB0rgfhr4fOnaOb2dMT3eGweoTt/j+NejWy8it&#10;acbI5cRPmnpsjUgHFWR0qCIcCpxWpgDCuM+Icc/9kwzIzeSsgWRR056H+n412lU9TsI9S024s5Mb&#10;ZUK5x0PY/gaGByXhcGLTUUdWQfzNRXQFxqrOeVjG0VoaXAbPTnVxh0xGR6YHNZ+MSn3OagEa1pwh&#10;NOwZJKbCMRD3rQsoNzbiKaAsIotrUD+JuKdIfKtR6morh910qDovFF6eUQVQDLSPzJt56LzVmI+Z&#10;O0h6LTeLe1x/E1QvJtjWBMl25bFAFyJvMkaU/dHApQfNkz2HSkSEsgDfKo7VYUBeAMCgB/ReaM01&#10;z0HrSscCgDPvx++DeoqpV2+5EZ+tUqlgalLSUtUAUUUUANkcRxsx6AVyMrn7WzerZrd1mcx2pVTy&#10;eTWBccqko6MKTAnuot6pcJ1HDfSmqQals5QV2N0NDQbXKfkaQFmJgUwfxqnqDmMDH3wMr/tCnxuY&#10;mwelTXdql9aNExIJGVYdVPrQBnaTfJc3DBT83celJrYxKGrn9Leew8VLb3aFZHBXev3X9D9a6bW0&#10;3QBxR0GXNHl8yzH0xT9uZmNZXh+5xvjJ75FbW3AZu5oEZN/GJGPHSmadcGE/Z3Pyn7p9ParE/JNU&#10;XT5sikMx9VPn+MYU7RRrn8ya46RjceM7bPO68X/0KuxjtLmTxBe3bxsUVVww9wFH61lW+k248XW8&#10;ig5WQPgnvmgR6lXl/wAWIhtsJschmX9BXpx615n8W2xbaevq7H9BWdf4GdODf7+J5JINxNVywBx3&#10;NWHOFzVeNeDKep4WuRbHry3J4oW6BSWb2ra8H6GfEXiCO3IJt4v3k5/2R2/GsJGmC7VkfHQAGvd/&#10;APhoaBoCGVALu5xJMe49F/AVrShzSObE1XCGnU6aCJY0VVACqMACtK1TnNVFWtG2XC12HkFuOpqg&#10;Xg08yc4ApgOd0jQu7BVHJJOAK5nV/GtnYSx29ohuppDgEHCD8e/4VS8W3hlmS3DHYnLD1NcewE2u&#10;2qDtj+dS2B6CC9xZtK+A0jFiFHHp/SsoITPj0rZsSJNOT6VTWL/SD9aARaijyqitiBRDAWPYZqrb&#10;w8jipdRl8mz2jqxxTApwMXuC57mruzzbjcegqnaodq/nV2VhHFt/iegCnJJJdT/uxhAcAmr1vAkI&#10;9WPUnvUcYWNdx49KdG7OcjvQBaz2FOXgZqMYXGaWRsfKKYDlO+TPYU2ZucU9RsjqsW3PmgBl5/q4&#10;/rVKrt9wkY+tUqlgalLSUVQC0dKSq97N5NszdzwKAMi/k+0vJ6dBVGCMyWDxn7ydKmVqngChiR36&#10;1IGdDkAEdRWlEwlQA/eHSqkkXk3DL2PIpyMUYEUAWWjDAgjmmRs0T7G6dqsKRIuR96myIGGD1oAx&#10;tctf31texj5o3GfcVoX6+bp5+lPuIjJaSI3pxSRHztOH+7QM5zTZvJv1BOA3FdZuzFmuHuSYLzI4&#10;Ktmuus5hNaqw7igRDN96qrjmrU3WqcjUgIRIY7e6lH8U6J9QFJP6kVi6afO8UIw6Dn9a1pONKjP/&#10;AD0llf8ADgD+RrJ8Ond4jZfRQaEB6A33q8u+LzYOmrntIf5V6k4+avLPjCh26XL2/eL/AOg1Fb4G&#10;dOE/jI8pmOIm+lJjbGo9BSS8pj1NOJya4z2Op1vw70Eaz4iSWZM21p+9fPQt/CPz5/CvdgO1cb8M&#10;9KGn+FI7hlxLdsZT/u9F/Tn8a7VFLMAO9dtKNonjYmpz1H5Do0LNwKtK/l8Dr60YEabV/E1ETWpz&#10;l1H3Ch3CRs57Cq0LndijUX22jUAcRqrmW6kY9SaxbH5vEDMf+WaE/pWxdDdIT71j6Z899fyDspUf&#10;icVmNneaK/8AxL0B67atW8O6bdVDSx/ocf8Auitu3X0qkBaiQKM1l3rm5vVjH3U61fu5/Jj2r941&#10;TtYj94/eamIsxBY0Ltwqiq4lMshkbv0HoKbdyGSQQR/cX7x9TUTXEUAwTvYfwigC2oaU5JwoqYTo&#10;vyRDcfWsuKS4vn2j5U9ula8UKW0fq1ADlyo3OfmPQU+JSx3Go1BlbParGQgwKYDbh9q4qvHSTPua&#10;nRfeFADb/wD5Zj2NUquah9+Me1U6l7galFFFUAtY+rS7pFjB4Xk1rk4BNYFwfMldvU0mBTJwakik&#10;w1Iy1CcqakRoXKeZCJB95f5VWVdye9WLSXeNp+hpjp5MhXselMYQNg4q3ww561Txhtwq1EcrQgEd&#10;flIqnZAoksLfwscfSrj7h0qn5uL7Yf4koA5nWY9l0T61peH7nfbtETypqDXY8/NWbo9z5F8ATw/F&#10;AzqZ6zpmwCfQVflO5c1lXrYhk9xikAXn7vT7RM8rbgn6klv6is7wnH5mtXU3ZSBWjrWI5JEHSNVj&#10;/wC+VC/0qLwdblLWe4PWWY4+goQjtJBzXnfxdti/hu1uAM+VcDJ9AQR/hXo7jpXMePLH7f4Pv4QM&#10;sse9R7rz/SiavFo0oy5aiZ86MckfWrOn2j6hqNvaR/fmkVB+JqmW+YCu4+F2mfbfFP2llzHaRl8/&#10;7R4H9a4oxu7HsVJ8sHI9rtLdLSzht4xhIkCKPYDFX7ddqFz1PSqygsQB1NWXYKNo6Cu88MVmyaYT&#10;TN9G6mBPB9/NQ6vJi2x61LCcVn6s+7Cik9gObm43E9hmsjQhutrmU/xyAf1rW1A+Xa3D+kbfyqjo&#10;UeNIjOPvOT+VSM7DShm3Uelb9uoVNx7CsPRhujFbV0/lW4QdW4qkIpSMZ5yT0zTrm7jsYAzZLvwi&#10;qMk0sKhVyeB1NUpGE9wZiM44UegoAhLTyjLnykP8Knk/U0Q23mMFUYX+dTbRnJq5agDk0WAu28aW&#10;0OAADSANK/tShTIfarCKFGBTAFUIuBUcrYFSMcCqcr5NADerVYgGWFVlq7brxmgCtqH+tX/dqnVv&#10;UP8AXj/dqpUPcZqUUUVYiK5fy7d29qww1aWqSbYVTuxrG381LAtbRjJFMKxHqasblaJcelVJrdpA&#10;SnHvmgCWGNFk3A1PMglTH8Q6Vz08l5YvuOWX61fstWiuQBnDelAFhehVhyKliODiiRRIN69e/vUW&#10;4g0AWHasy7IW4hkHZtp/Gr5bclY+qy+Xblv7pB/WgYzVBviJ9q5YsY5cjqpzXUXDeZbg+ormbpcS&#10;GkB1NrcCe1VweoqAxie8toD0kmRT9M1m6LdYDQk+4rUjJXUomX/lnHJJ+IU4/WhgZ+sT+Z50vTex&#10;b8zmtvRI1j0m1Cjjywfz5rmNZfbbN9DXUaBIJtGtWHaMA/UU1uI6NvuKfaqGoKstpJG3IZSDV7OY&#10;V+lZ903yMPamB8v6tbmy1m6tSMeVIyj6Z4r2P4T6b9m8OSXrLh7qQkf7q8D9c15z48sGj8Xkxrn7&#10;SAVA7t0r3fw9pq6fo1lYqMCGFVb645/WsKcfeO2vVvTS7mrCu1S5/ConfJqWeQKuB0FU92TW5xEm&#10;6lB5qHNKGwtAFuFssaz74lpM1IlwI356GoblgxBBBpAc/r/yaTct/sYpNFh26Pbe6k/rSeJnVdGn&#10;G4ZOAB+Iqa0Vxp+nxJ/FCCfzpAdR4dTdE5I6Grt0++5I7LxS6bEtpp/0GTWXqOox6bZS3cxztHA7&#10;sewqgJby55FtGeTy/sKYGCisfSpJ3ha4uT+9lO4j09q044pblsIOPWgCTzcsAoya07SFiNz8Cm21&#10;hHbruflqs788dhQBOD2HSpB0qFOlSE4FMCOZ8CqOdzU64lycU2McZNAE0a5YCtBBhcVXtk/iNWhQ&#10;Bm3/APx8f8BqrVm+Obk+wFVah7jNWkJCjJOAKWs3Wpmhsvl6scVYjP1G8WWckN8q8Cs4zqzbUYM3&#10;oDmqcVkb1nklkYKDjAPWtKxsre1OIIwCfvMeSakBYftfZdq/7Rq/F5gXDkGkLBetMNwBQA+a0S5j&#10;K7sN+lc3qOk3FqfNjBUr0Za6AXPpUyTO4xtyPcU7Ac7pWvbpBa3J2yjoT0NdD8sq5qrd6RYXvM1o&#10;ofqHT5WH4ilS3e1QCN2kUf3utICRkKHjpWPrULSWcgXqRxWtJcBY92KyNQ1CNYmZyFUCkwKdtKZL&#10;JM9dvNZd6PmJ9as6bcLPb7k+6ScVHeLQMzoJjBcK47Gultpt7zyA8fZ8A+5df6Zrl/LaSZUQZZjg&#10;D3rpNPsblPOteGlXYWweAOf8RQ2gMjWMuu0d+K3/AAxL5cf2ZjweVrP1XTLmC7g8yMGJ+Q4ORx2q&#10;HzGtmVozhlORQnfUD0MH90PpWXevgGrNldC5sI5VP3hzWbqTEc02I4vUNCGreMtJkK5WGQu/0AyP&#10;1xXpyjyYsd+9YGgxI13NdOOUXav41p3NwccdKSVhttjJ5st1qEPVeSbd25pqyGmhFvfzSzMVj461&#10;VD8025uwox6UADzAJl+tROr7TtkUVQnu9wp0krFevWkBieIS32ZAXyHkA6V1mnRER26tyViUD2GK&#10;5jU7Oa9ks4oQCTMowTjJJwP512ljGRetEVx5Z2Y9COP6ULcDauAws1jQgM3rXD69BfaprdrYwxFo&#10;rf8AeTNn5FJ6DPc11usX6WSgFhlV3H2qpp0yXNmsiEFn+Yn1NUwGW1ksEah/mI/KtyNokjHl46Vm&#10;MHBpA7LQBqZL85owelZy3LKa1ImEkav60wJU+VeahnmCrRLMEWsue4Mj7RQBIpMslXoY9xHoKr20&#10;JxjuetacaBRQgJEGBin0gpaAMm6Obl/rUFSTnM7n/aNR1DGalZmurus19mrTqnqahrNs9iDVsRzq&#10;L5USoOtXYx5aAnqaqj5pfYc1M1wu3kdKkBXJY0gQdWYAVQn1NUO1BuY9AKakF3dHdO5ij/ujqaLg&#10;aBuYEbag3v2A5q1blgd8nBPQVUhijgTESfj3NTDeepwKYFwyjFM83NVvlHrUsYL9AAKLgPIEgwUD&#10;D6VlanoFpqMJRg8THuh/pWyg2n1qYHIoA4KHRLnSF2EiWEHh1HT6jtUd0uRXoDQqw5Uc+1cZrtsN&#10;OldnYJCRuVmOABSasM50yNb3CTJ95GyK0bLxGtpfTTyp+7lXaxZsY5zXLah4gtRuFvmY+vQVy19q&#10;UtzJmV+B0UdBWcmtilFnsTaxY3NlBZWLoYoh8o8zcf55qhOvevM7W6I2Z4I6V3Gj3zXdrtkk3sO5&#10;PNEGkrA49To9A1AwTm2c/I/3c9jWrqfMea5FiUcMpwQcg10Ed79t08N/GvDCtCC5o4CWcjk/eanz&#10;y5NQ2p2WaD15qOVqQDGfLU7fgVX3c0pemBN5uKzp5izk1NJJhSazWfJoGOkfPFQ6heyRukERwxGW&#10;b0FLmql6D9vY/wCwuP1oA09HvIhq9i94T5cUobK9M9sj2PNX9A8UwzeIrmC6Ai3zPsc8DIJ4Oelc&#10;wr/MRnkVZ8R2aJbWGvQYQz8SKP76nBP44qdhEvjDXnuILloCS0z+XGB6dP5VreFVult48khcDOa5&#10;SeSJNeigkAKZDKD2yAR/OvT9NtgkKHaFUDgVQGhkMORSFFNNZwKge4xTAseXGOTTzdKi4HAFZcty&#10;x6UxIri49l9TRcCxNdGVtqZJqza2pB3Nyx/SltrRIhwMt3Y1owxgUWAkhiCipqO1IaYEi0vamp0p&#10;ZDiNj6CgDEY5Yn1NNpaSoGatQ3cfm2si98cVNQeQRViOTY7IyT1NZdzO7NsTOTxxWnqgMU7x+h4q&#10;pZQ/MZ3/AOAj+tQBasLSO1i3SKDM3U+ntVr5fTP1quZOafv4oAm3UecF61XaTFRbyTgd6ANCMrJ8&#10;xXip/u/SoIxtQD0FPB3rz07UwJfMyOKUMe5qpcXUNnA888ixxoMszHAArzDxN8R5ppHs9H+RehlP&#10;B/8Arfz+lTKaRcKbnsei6p4q0nRgy3V4glH/ACxQ7n/IdPxxXk3jjxu/iWWK3t42hsoSWCsfmdvU&#10;/wCH1rlHlmLlp5TJI53O3qTULkAFqhzbNOWK2JEkIGKp3bspEgyQpyR7U+OQO2BT5E3IRiktwb0s&#10;WUlyilTwRnNbmh3pju0AY/N8pz3FcvZyqyCInDJxj2rTtZ1hnBB+YUPQErnohuFZzExAlUZI9R61&#10;PaXf2ebaT8j8GsG6k+3adbXYYBo8xOwHIzyD60ywupXPkytvKnhvWrjNMicHE9FjcLAnPaoJpc1F&#10;G37lAT0UVHI/NUZjg1IXqLdxUbyUAE8nyVS3c0txLnAqJDmmMnTlh7ml1GILJHLjgjaf6U+2XdKP&#10;atFrdJ4HWQfKRQBzUpAbIFU/EF81xpul2SjBi80k56hmGP5Gr76fdmbYgVo84EhP9K2T4eXyU8yw&#10;FyAPvFeaQjmdIsW1fxJFdzkraRMuCf48AAfhxXrrMFUBSMY4rkItCgcAfY7yA/7BPFXP7KvokAh1&#10;O5QDoLiIMPzwKYG+Uz/EKb5Cnq2axLRdaS9SOVElhPWVHAA/DrWzcW2pRsz208EkfZJI+R+IP9KY&#10;EyQxjouT71aRM1zyazdRyGO6s1VgcHDGte0v1l/h20IDTRMVPH1qOJ1ce9SgYNMCSikp6igBVGBU&#10;V0222c+oxU1U9QbEKr6mhgZ1JRRWYzU3D1pfxqtTSSO9aCMTW4i+pY7FQc1RkmCAKOg4Fausf6gS&#10;fxDjNcu8jGTBPepYGikm6rBOFH0qlb9qty8GkBG7VJarukz6VXetCxUeXn3oAnIxgetVtQ1G30qy&#10;kurqQJGgySatZwrN3ryfxxfXF1rotJXzBEgkVB0LHPJ/KoqT5I3NqFL2s1EwPGvja71KZUViiuf3&#10;EGeFH99vU/y/Wuft12xjJJx8zMT1Nc/PPJPqksshy3mEfTBrdgObQH1b+lSo2V3uzSpNN8sdEgeX&#10;5+TUnDLz3qhdMVwwPIq7HzGv0ptGaZWkQ2z+aOYz94envVsMHQMDnIpWUMuD0xVOyJVpYgflRvlz&#10;2pblWsyGdfLuUkQ/MD2rSyVYMPvGqjKPM+tbqRJKlqzDknaffFU9hJanQeF99wXs50PkXC7Tn17E&#10;fSkSGaxvTBMFPlsVzjniuw8M6XbXd0qSBgqjI2nFdVf+EdInd7h4XMjdTurKCd7o3q8qSi9zlbe6&#10;E0Cspzxg/WnM+OtZ8CC1ubiGMnYrcZqZnYjrXQcRK0uBVeSeoZHb1qsznNAErybnqaKqY+/W3oNp&#10;He6lFDLu2HJODjpTQEtpHhcnvU8lwrTi1HAC7nb29K7ePTraJFSNdqgcAVIml2MjZktIZGIxuaMZ&#10;/PFOwji7RBNKBEhKjq2P0FdB5N35YYRYXHGWFXp7C3t4W8mPy1Xoq9KhhlcDbnK+hosBT23meI//&#10;AB4VPAL8sAI8k9twq5LGqbSvcZohYrIrDqDQAmJFP7+3x74z+oqZDH0BK/rV5vX1qIxI3VBn1pgV&#10;LizhnGZUB/2hVT+zfK5iORWwsC5BBYfjUd3EsK+bHlT3A6UAVIGZCAeCK01O5QapoolCsw5PpVsD&#10;AwKAHCpgOKgqcdBQAVm6g2ZVX0FadY94c3T+1JgV6KKSoGf/2VBLAwQUAAYACAAAACEAUMfq6NgA&#10;AAAFAQAADwAAAGRycy9kb3ducmV2LnhtbEyPT0vEQAzF74LfYYjgzZ1qRdba6SLC4sHT/hH0lnay&#10;bXEmUzqz3frtjSLoJbzwwnu/lKvZOzXRGPvABq4XGSjiJtieWwP73fpqCSomZIsuMBn4pAir6vys&#10;xMKGE29o2qZWSQjHAg10KQ2F1rHpyGNchIFYvEMYPSZZx1bbEU8S7p2+ybI77bFnaehwoKeOmo/t&#10;0RtY7qdX3KB39i281OudP9y/P2tjLi/mxwdQieb0dwzf+IIOlTDV4cg2KmdAHkk/U7w8v81B1b9C&#10;V6X+T199A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OZ1we3AIA&#10;AEgGAAAOAAAAAAAAAAAAAAAAADwCAABkcnMvZTJvRG9jLnhtbFBLAQItAAoAAAAAAAAAIQBizirF&#10;kzYAAJM2AAAVAAAAAAAAAAAAAAAAAEQFAABkcnMvbWVkaWEvaW1hZ2UxLmpwZWdQSwECLQAUAAYA&#10;CAAAACEAUMfq6NgAAAAFAQAADwAAAAAAAAAAAAAAAAAKPAAAZHJzL2Rvd25yZXYueG1sUEsBAi0A&#10;FAAGAAgAAAAhAFhgsxu6AAAAIgEAABkAAAAAAAAAAAAAAAAADz0AAGRycy9fcmVscy9lMm9Eb2Mu&#10;eG1sLnJlbHNQSwUGAAAAAAYABgB9AQAAAD4AAAAA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4CD09A90" w14:textId="77777777" w:rsidR="00EE4C8D" w:rsidRPr="00EE4C8D" w:rsidRDefault="00EE4C8D" w:rsidP="00EE4C8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84066DC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4911197" w14:textId="3BC19419" w:rsidR="001B2ABD" w:rsidRPr="0059649E" w:rsidRDefault="00313D30" w:rsidP="001B2ABD">
            <w:pPr>
              <w:pStyle w:val="Subttulo"/>
            </w:pPr>
            <w:r>
              <w:t>No Existe</w:t>
            </w:r>
          </w:p>
        </w:tc>
      </w:tr>
      <w:tr w:rsidR="001B2ABD" w:rsidRPr="0059649E" w14:paraId="15D48C48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49374B49CC5147D5A8EBEE5390A015D3"/>
              </w:placeholder>
              <w:temporary/>
              <w:showingPlcHdr/>
              <w15:appearance w15:val="hidden"/>
            </w:sdtPr>
            <w:sdtContent>
              <w:p w14:paraId="0F2069C9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sdt>
            <w:sdtPr>
              <w:id w:val="355866036"/>
              <w:placeholder>
                <w:docPart w:val="B9EE88B7CA5B4DC6A56EBEF536681742"/>
              </w:placeholder>
              <w:temporary/>
              <w:showingPlcHdr/>
              <w15:appearance w15:val="hidden"/>
            </w:sdtPr>
            <w:sdtContent>
              <w:p w14:paraId="698703C8" w14:textId="77777777" w:rsidR="009260CD" w:rsidRPr="0059649E" w:rsidRDefault="009260CD" w:rsidP="009260CD">
                <w:r w:rsidRPr="0059649E">
                  <w:rPr>
                    <w:lang w:bidi="es-ES"/>
                  </w:rPr>
                  <w:t>¿Quiere colocar su propia imagen en el círculo? Es fácil. Seleccione la imagen y haga clic derecho. Seleccione "Rellenar" en el menú contextual. Seleccione Imagen... de la lista. Vaya a su equipo para obtener la imagen adecuada. Haga clic en Aceptar para insertar la imagen seleccionada.</w:t>
                </w:r>
              </w:p>
              <w:p w14:paraId="7BA8FF99" w14:textId="77777777" w:rsidR="009260CD" w:rsidRPr="0059649E" w:rsidRDefault="009260CD" w:rsidP="009260CD"/>
              <w:p w14:paraId="1D6278A9" w14:textId="77777777" w:rsidR="00036450" w:rsidRPr="0059649E" w:rsidRDefault="009260CD" w:rsidP="009260CD">
                <w:r w:rsidRPr="0059649E">
                  <w:rPr>
                    <w:lang w:bidi="es-ES"/>
                  </w:rPr>
                  <w:t>Después de insertar la imagen, selecciónela de nuevo. Vaya al menú Formato de herramientas de imagen. Haga clic en la flecha hacia abajo "Recortar" y seleccione "Rellenar" de la lista. Esto ajustará automáticamente la imagen para recortarla. Puede hacer clic y arrastrar la imagen para colocarla correctamente.</w:t>
                </w:r>
              </w:p>
            </w:sdtContent>
          </w:sdt>
          <w:p w14:paraId="65BBAA68" w14:textId="77777777" w:rsidR="00036450" w:rsidRPr="0059649E" w:rsidRDefault="00036450" w:rsidP="00036450"/>
          <w:sdt>
            <w:sdtPr>
              <w:id w:val="-1954003311"/>
              <w:placeholder>
                <w:docPart w:val="A0AE6D87E2904881AA8E922F11BE5BE1"/>
              </w:placeholder>
              <w:temporary/>
              <w:showingPlcHdr/>
              <w15:appearance w15:val="hidden"/>
            </w:sdtPr>
            <w:sdtContent>
              <w:p w14:paraId="6B854EC4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7991D0DC00ED40AB8F2C7234686285A0"/>
              </w:placeholder>
              <w:temporary/>
              <w:showingPlcHdr/>
              <w15:appearance w15:val="hidden"/>
            </w:sdtPr>
            <w:sdtContent>
              <w:p w14:paraId="742BA01F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sdt>
            <w:sdtPr>
              <w:id w:val="-324128318"/>
              <w:placeholder>
                <w:docPart w:val="984ED294906F429E8EF5ADD33B5C0696"/>
              </w:placeholder>
              <w:temporary/>
              <w:showingPlcHdr/>
              <w15:appearance w15:val="hidden"/>
            </w:sdtPr>
            <w:sdtContent>
              <w:p w14:paraId="48AACD42" w14:textId="77777777" w:rsidR="004D3011" w:rsidRPr="0059649E" w:rsidRDefault="004D3011" w:rsidP="004D3011">
                <w:r w:rsidRPr="0059649E">
                  <w:rPr>
                    <w:lang w:bidi="es-ES"/>
                  </w:rPr>
                  <w:t>678-555-0103</w:t>
                </w:r>
              </w:p>
            </w:sdtContent>
          </w:sdt>
          <w:p w14:paraId="5B912A87" w14:textId="77777777" w:rsidR="004D3011" w:rsidRPr="0059649E" w:rsidRDefault="004D3011" w:rsidP="004D3011"/>
          <w:sdt>
            <w:sdtPr>
              <w:id w:val="67859272"/>
              <w:placeholder>
                <w:docPart w:val="B5DB0761C4C543D58C695294B11067CB"/>
              </w:placeholder>
              <w:temporary/>
              <w:showingPlcHdr/>
              <w15:appearance w15:val="hidden"/>
            </w:sdtPr>
            <w:sdtContent>
              <w:p w14:paraId="6B1956CE" w14:textId="77777777" w:rsidR="004D3011" w:rsidRPr="0059649E" w:rsidRDefault="004D3011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sdt>
            <w:sdtPr>
              <w:id w:val="-720132143"/>
              <w:placeholder>
                <w:docPart w:val="5C4B9277C4284463B5474CDE987F44FA"/>
              </w:placeholder>
              <w:temporary/>
              <w:showingPlcHdr/>
              <w15:appearance w15:val="hidden"/>
            </w:sdtPr>
            <w:sdtContent>
              <w:p w14:paraId="46240DE7" w14:textId="77777777" w:rsidR="004D3011" w:rsidRPr="0059649E" w:rsidRDefault="00E4381A" w:rsidP="004D3011">
                <w:r w:rsidRPr="0059649E">
                  <w:rPr>
                    <w:lang w:bidi="es-ES"/>
                  </w:rPr>
                  <w:t>El sitio web va aquí</w:t>
                </w:r>
              </w:p>
            </w:sdtContent>
          </w:sdt>
          <w:p w14:paraId="70363480" w14:textId="77777777" w:rsidR="004D3011" w:rsidRPr="0059649E" w:rsidRDefault="004D3011" w:rsidP="004D3011"/>
          <w:sdt>
            <w:sdtPr>
              <w:id w:val="-240260293"/>
              <w:placeholder>
                <w:docPart w:val="B626928E7E6A485497C4E14E9D805444"/>
              </w:placeholder>
              <w:temporary/>
              <w:showingPlcHdr/>
              <w15:appearance w15:val="hidden"/>
            </w:sdtPr>
            <w:sdtContent>
              <w:p w14:paraId="6A890DAE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sdt>
            <w:sdtPr>
              <w:rPr>
                <w:color w:val="B85A22" w:themeColor="accent2" w:themeShade="BF"/>
                <w:szCs w:val="18"/>
                <w:u w:val="single"/>
              </w:rPr>
              <w:id w:val="-1223903890"/>
              <w:placeholder>
                <w:docPart w:val="A5979F8687CA4B6DA9DAB4DC85133521"/>
              </w:placeholder>
              <w:temporary/>
              <w:showingPlcHdr/>
              <w15:appearance w15:val="hidden"/>
            </w:sdtPr>
            <w:sdtEndPr>
              <w:rPr>
                <w:rStyle w:val="Hipervnculo"/>
              </w:rPr>
            </w:sdtEndPr>
            <w:sdtContent>
              <w:p w14:paraId="26DEBDBB" w14:textId="77777777" w:rsidR="00036450" w:rsidRPr="009A09AC" w:rsidRDefault="00E4381A" w:rsidP="004D3011">
                <w:pPr>
                  <w:rPr>
                    <w:rStyle w:val="Hipervnculo"/>
                    <w:szCs w:val="18"/>
                  </w:rPr>
                </w:pPr>
                <w:r w:rsidRPr="009A09AC">
                  <w:rPr>
                    <w:rStyle w:val="Hipervnculo"/>
                    <w:szCs w:val="18"/>
                    <w:lang w:bidi="es-ES"/>
                  </w:rPr>
                  <w:t>alguien@ejemplo.com</w:t>
                </w:r>
                <w:hyperlink r:id="rId11" w:history="1"/>
              </w:p>
            </w:sdtContent>
          </w:sdt>
          <w:p w14:paraId="4A216987" w14:textId="77777777" w:rsidR="004142CD" w:rsidRPr="0059649E" w:rsidRDefault="004142CD" w:rsidP="004142CD"/>
          <w:sdt>
            <w:sdtPr>
              <w:id w:val="-1444214663"/>
              <w:placeholder>
                <w:docPart w:val="2D7DEAC47EEA4551B579EB1154D426DA"/>
              </w:placeholder>
              <w:temporary/>
              <w:showingPlcHdr/>
              <w15:appearance w15:val="hidden"/>
            </w:sdtPr>
            <w:sdtContent>
              <w:p w14:paraId="7EDA3B87" w14:textId="77777777" w:rsidR="004D3011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sdt>
            <w:sdtPr>
              <w:id w:val="1444813694"/>
              <w:placeholder>
                <w:docPart w:val="E1320F23EAC5464DA9539BF726D71B28"/>
              </w:placeholder>
              <w:temporary/>
              <w:showingPlcHdr/>
              <w15:appearance w15:val="hidden"/>
            </w:sdtPr>
            <w:sdtContent>
              <w:p w14:paraId="152AA1EE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1</w:t>
                </w:r>
              </w:p>
            </w:sdtContent>
          </w:sdt>
          <w:sdt>
            <w:sdtPr>
              <w:id w:val="127826779"/>
              <w:placeholder>
                <w:docPart w:val="7855BB82F4EC498BBD846A8E7EEDDD6E"/>
              </w:placeholder>
              <w:temporary/>
              <w:showingPlcHdr/>
              <w15:appearance w15:val="hidden"/>
            </w:sdtPr>
            <w:sdtContent>
              <w:p w14:paraId="1F92F2EB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2</w:t>
                </w:r>
              </w:p>
            </w:sdtContent>
          </w:sdt>
          <w:sdt>
            <w:sdtPr>
              <w:id w:val="-1460640448"/>
              <w:placeholder>
                <w:docPart w:val="23EB6E129DE145D1BF0470B1996EBCAE"/>
              </w:placeholder>
              <w:temporary/>
              <w:showingPlcHdr/>
              <w15:appearance w15:val="hidden"/>
            </w:sdtPr>
            <w:sdtContent>
              <w:p w14:paraId="637DD179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3</w:t>
                </w:r>
              </w:p>
            </w:sdtContent>
          </w:sdt>
          <w:sdt>
            <w:sdtPr>
              <w:id w:val="-1376452077"/>
              <w:placeholder>
                <w:docPart w:val="9E2678090B39473492DE74865F0CBAAD"/>
              </w:placeholder>
              <w:temporary/>
              <w:showingPlcHdr/>
              <w15:appearance w15:val="hidden"/>
            </w:sdtPr>
            <w:sdtContent>
              <w:p w14:paraId="6CDA0052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4</w:t>
                </w:r>
              </w:p>
            </w:sdtContent>
          </w:sdt>
        </w:tc>
        <w:tc>
          <w:tcPr>
            <w:tcW w:w="720" w:type="dxa"/>
          </w:tcPr>
          <w:p w14:paraId="024B432D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67C851CA21F7416989AF78B067073C55"/>
              </w:placeholder>
              <w:temporary/>
              <w:showingPlcHdr/>
              <w15:appearance w15:val="hidden"/>
            </w:sdtPr>
            <w:sdtContent>
              <w:p w14:paraId="1C5CD2B7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300C8742" w14:textId="3ED06EF0" w:rsidR="00036450" w:rsidRPr="0059649E" w:rsidRDefault="00AE3621" w:rsidP="00B359E4">
            <w:pPr>
              <w:pStyle w:val="Ttulo4"/>
            </w:pPr>
            <w:r>
              <w:t>Cuenta</w:t>
            </w:r>
            <w:r w:rsidR="00115B0D">
              <w:t>:</w:t>
            </w:r>
            <w:r w:rsidR="00313D30">
              <w:t>XXXXXXXX</w:t>
            </w:r>
          </w:p>
          <w:p w14:paraId="3BD45B71" w14:textId="77777777" w:rsidR="004142CD" w:rsidRPr="0059649E" w:rsidRDefault="004142CD" w:rsidP="00036450"/>
          <w:sdt>
            <w:sdtPr>
              <w:id w:val="1001553383"/>
              <w:placeholder>
                <w:docPart w:val="05DB1BE71D224E4B9AFCE19CDE67F07D"/>
              </w:placeholder>
              <w:temporary/>
              <w:showingPlcHdr/>
              <w15:appearance w15:val="hidden"/>
            </w:sdtPr>
            <w:sdtContent>
              <w:p w14:paraId="5CC4D3E1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06014E63" w14:textId="77777777" w:rsidR="00036450" w:rsidRPr="0059649E" w:rsidRDefault="00000000" w:rsidP="00B359E4">
            <w:pPr>
              <w:pStyle w:val="Ttulo4"/>
              <w:rPr>
                <w:bCs/>
              </w:rPr>
            </w:pPr>
            <w:sdt>
              <w:sdtPr>
                <w:id w:val="-1315797015"/>
                <w:placeholder>
                  <w:docPart w:val="154F0360041846F4A39978C6405144DE"/>
                </w:placeholder>
                <w:temporary/>
                <w:showingPlcHdr/>
                <w15:appearance w15:val="hidden"/>
              </w:sdtPr>
              <w:sdtContent>
                <w:r w:rsidR="00036450" w:rsidRPr="0059649E">
                  <w:rPr>
                    <w:lang w:bidi="es-ES"/>
                  </w:rPr>
                  <w:t>[Nombre de la compañía]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  <w:sdt>
              <w:sdtPr>
                <w:id w:val="-1167319978"/>
                <w:placeholder>
                  <w:docPart w:val="66CEFD0A204C4D77B9B584D1306AA467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59649E">
                  <w:rPr>
                    <w:lang w:bidi="es-ES"/>
                  </w:rPr>
                  <w:t>[Puesto del trabajo]</w:t>
                </w:r>
              </w:sdtContent>
            </w:sdt>
          </w:p>
          <w:p w14:paraId="5D5C9237" w14:textId="0C5B6551" w:rsidR="004D3011" w:rsidRPr="0059649E" w:rsidRDefault="004D3011" w:rsidP="004D3011"/>
          <w:p w14:paraId="43623C45" w14:textId="77777777" w:rsidR="004D3011" w:rsidRPr="0059649E" w:rsidRDefault="004D3011" w:rsidP="00036450"/>
          <w:sdt>
            <w:sdtPr>
              <w:id w:val="1669594239"/>
              <w:placeholder>
                <w:docPart w:val="2325B0F8EB5042EA885586C3A806879C"/>
              </w:placeholder>
              <w:temporary/>
              <w:showingPlcHdr/>
              <w15:appearance w15:val="hidden"/>
            </w:sdtPr>
            <w:sdtContent>
              <w:p w14:paraId="2AAEF94F" w14:textId="77777777"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159F282A" w14:textId="77777777" w:rsidR="00036450" w:rsidRPr="0059649E" w:rsidRDefault="00112054" w:rsidP="004D3011">
            <w:pPr>
              <w:rPr>
                <w:color w:val="FFFFFF" w:themeColor="background1"/>
              </w:rPr>
            </w:pPr>
            <w:r w:rsidRPr="0059649E">
              <w:rPr>
                <w:noProof/>
                <w:color w:val="000000" w:themeColor="text1"/>
                <w:lang w:val="en-US" w:eastAsia="zh-CN"/>
              </w:rPr>
              <w:drawing>
                <wp:inline distT="0" distB="0" distL="0" distR="0" wp14:anchorId="350A33A4" wp14:editId="636BD7DE">
                  <wp:extent cx="3756660" cy="12573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16166267" w14:textId="77777777" w:rsidR="00000000" w:rsidRPr="0059649E" w:rsidRDefault="00000000" w:rsidP="000C45FF">
      <w:pPr>
        <w:tabs>
          <w:tab w:val="left" w:pos="990"/>
        </w:tabs>
      </w:pPr>
    </w:p>
    <w:sectPr w:rsidR="0043117B" w:rsidRPr="0059649E" w:rsidSect="00603BF8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6C96E" w14:textId="77777777" w:rsidR="00603BF8" w:rsidRDefault="00603BF8" w:rsidP="000C45FF">
      <w:r>
        <w:separator/>
      </w:r>
    </w:p>
  </w:endnote>
  <w:endnote w:type="continuationSeparator" w:id="0">
    <w:p w14:paraId="791AF8D6" w14:textId="77777777" w:rsidR="00603BF8" w:rsidRDefault="00603BF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5F213" w14:textId="77777777" w:rsidR="00603BF8" w:rsidRDefault="00603BF8" w:rsidP="000C45FF">
      <w:r>
        <w:separator/>
      </w:r>
    </w:p>
  </w:footnote>
  <w:footnote w:type="continuationSeparator" w:id="0">
    <w:p w14:paraId="6F2417DB" w14:textId="77777777" w:rsidR="00603BF8" w:rsidRDefault="00603BF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4468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0C838CE2" wp14:editId="2DC07EE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11290111">
    <w:abstractNumId w:val="10"/>
  </w:num>
  <w:num w:numId="2" w16cid:durableId="1088381913">
    <w:abstractNumId w:val="11"/>
  </w:num>
  <w:num w:numId="3" w16cid:durableId="2000961725">
    <w:abstractNumId w:val="8"/>
  </w:num>
  <w:num w:numId="4" w16cid:durableId="259533823">
    <w:abstractNumId w:val="3"/>
  </w:num>
  <w:num w:numId="5" w16cid:durableId="717169522">
    <w:abstractNumId w:val="2"/>
  </w:num>
  <w:num w:numId="6" w16cid:durableId="729381836">
    <w:abstractNumId w:val="1"/>
  </w:num>
  <w:num w:numId="7" w16cid:durableId="1505240406">
    <w:abstractNumId w:val="0"/>
  </w:num>
  <w:num w:numId="8" w16cid:durableId="1187282604">
    <w:abstractNumId w:val="9"/>
  </w:num>
  <w:num w:numId="9" w16cid:durableId="1004359651">
    <w:abstractNumId w:val="7"/>
  </w:num>
  <w:num w:numId="10" w16cid:durableId="81536209">
    <w:abstractNumId w:val="6"/>
  </w:num>
  <w:num w:numId="11" w16cid:durableId="1797673669">
    <w:abstractNumId w:val="5"/>
  </w:num>
  <w:num w:numId="12" w16cid:durableId="588462836">
    <w:abstractNumId w:val="4"/>
  </w:num>
  <w:num w:numId="13" w16cid:durableId="21246420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30"/>
    <w:rsid w:val="00036450"/>
    <w:rsid w:val="00075675"/>
    <w:rsid w:val="00094499"/>
    <w:rsid w:val="000C45FF"/>
    <w:rsid w:val="000E3FD1"/>
    <w:rsid w:val="00112054"/>
    <w:rsid w:val="00115B0D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3D30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03BF8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A09AC"/>
    <w:rsid w:val="00A2118D"/>
    <w:rsid w:val="00AD76E2"/>
    <w:rsid w:val="00AE3621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DB564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">
    <w:name w:val="E-mail Signature"/>
    <w:basedOn w:val="Normal"/>
    <w:link w:val="FirmadecorreoCar"/>
    <w:uiPriority w:val="99"/>
    <w:semiHidden/>
    <w:unhideWhenUsed/>
    <w:rsid w:val="00EE4C8D"/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goeshere@example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i\AppData\Local\Microsoft\Office\16.0\DTS\es-CL%7bF58E74D7-F3F2-44CA-AA40-A49BA7761324%7d\%7b2A5AA499-A690-4677-B5D8-1D1BEB158596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Aptitud 5</c:v>
                </c:pt>
                <c:pt idx="1">
                  <c:v>Aptitud 4</c:v>
                </c:pt>
                <c:pt idx="2">
                  <c:v>Aptitud 3</c:v>
                </c:pt>
                <c:pt idx="3">
                  <c:v>Aptitud 2</c:v>
                </c:pt>
                <c:pt idx="4">
                  <c:v>Aptitud 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374B49CC5147D5A8EBEE5390A01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9903E-88A2-46C7-B61C-9519E3F9EFBB}"/>
      </w:docPartPr>
      <w:docPartBody>
        <w:p w:rsidR="00000000" w:rsidRDefault="00000000">
          <w:pPr>
            <w:pStyle w:val="49374B49CC5147D5A8EBEE5390A015D3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B9EE88B7CA5B4DC6A56EBEF536681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07339-B4E4-4A86-A45C-7408DD6DE585}"/>
      </w:docPartPr>
      <w:docPartBody>
        <w:p w:rsidR="00000000" w:rsidRPr="0059649E" w:rsidRDefault="00000000" w:rsidP="009260CD">
          <w:r w:rsidRPr="0059649E">
            <w:rPr>
              <w:lang w:bidi="es-ES"/>
            </w:rPr>
            <w:t>¿Quiere colocar su propia imagen en el círculo? Es fácil. Seleccione la imagen y haga clic derecho. Seleccione "Rellenar" en el menú contextual. Seleccione Imagen... de la lista. Vaya a su equipo para obtener la imagen adecuada. Haga clic en Aceptar para insertar la imagen seleccionada.</w:t>
          </w:r>
        </w:p>
        <w:p w:rsidR="00000000" w:rsidRPr="0059649E" w:rsidRDefault="00000000" w:rsidP="009260CD"/>
        <w:p w:rsidR="00000000" w:rsidRDefault="00000000">
          <w:pPr>
            <w:pStyle w:val="B9EE88B7CA5B4DC6A56EBEF536681742"/>
          </w:pPr>
          <w:r w:rsidRPr="0059649E">
            <w:rPr>
              <w:lang w:bidi="es-ES"/>
            </w:rPr>
            <w:t>Después de insertar la imagen, selecciónela de nuevo. Vaya al menú Formato de herramientas de imagen. Haga clic en la flecha hacia abajo "Recortar" y seleccione "Rellenar" de la lista. Esto ajustará automáticamente la imagen para recortarla. Puede hacer clic y arrastrar la imagen para colocarla correctamente.</w:t>
          </w:r>
        </w:p>
      </w:docPartBody>
    </w:docPart>
    <w:docPart>
      <w:docPartPr>
        <w:name w:val="A0AE6D87E2904881AA8E922F11BE5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96227-1B53-4598-89A5-CB428BDCCBD2}"/>
      </w:docPartPr>
      <w:docPartBody>
        <w:p w:rsidR="00000000" w:rsidRDefault="00000000">
          <w:pPr>
            <w:pStyle w:val="A0AE6D87E2904881AA8E922F11BE5BE1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7991D0DC00ED40AB8F2C723468628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CC8EC-4FA7-4D60-8342-53223D557141}"/>
      </w:docPartPr>
      <w:docPartBody>
        <w:p w:rsidR="00000000" w:rsidRDefault="00000000">
          <w:pPr>
            <w:pStyle w:val="7991D0DC00ED40AB8F2C7234686285A0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984ED294906F429E8EF5ADD33B5C0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F51FB-0DBD-44B3-A070-60081D183297}"/>
      </w:docPartPr>
      <w:docPartBody>
        <w:p w:rsidR="00000000" w:rsidRDefault="00000000">
          <w:pPr>
            <w:pStyle w:val="984ED294906F429E8EF5ADD33B5C0696"/>
          </w:pPr>
          <w:r w:rsidRPr="0059649E">
            <w:rPr>
              <w:lang w:bidi="es-ES"/>
            </w:rPr>
            <w:t>678-555-0103</w:t>
          </w:r>
        </w:p>
      </w:docPartBody>
    </w:docPart>
    <w:docPart>
      <w:docPartPr>
        <w:name w:val="B5DB0761C4C543D58C695294B1106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BF7FA-0D62-4A26-9544-7172015C9975}"/>
      </w:docPartPr>
      <w:docPartBody>
        <w:p w:rsidR="00000000" w:rsidRDefault="00000000">
          <w:pPr>
            <w:pStyle w:val="B5DB0761C4C543D58C695294B11067CB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5C4B9277C4284463B5474CDE987F4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34332-E5B4-4A1C-A94C-D00E369EF497}"/>
      </w:docPartPr>
      <w:docPartBody>
        <w:p w:rsidR="00000000" w:rsidRDefault="00000000">
          <w:pPr>
            <w:pStyle w:val="5C4B9277C4284463B5474CDE987F44FA"/>
          </w:pPr>
          <w:r w:rsidRPr="0059649E">
            <w:rPr>
              <w:lang w:bidi="es-ES"/>
            </w:rPr>
            <w:t>El sitio web va aquí</w:t>
          </w:r>
        </w:p>
      </w:docPartBody>
    </w:docPart>
    <w:docPart>
      <w:docPartPr>
        <w:name w:val="B626928E7E6A485497C4E14E9D805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83A52-017B-4A75-9FCD-20277D4E3029}"/>
      </w:docPartPr>
      <w:docPartBody>
        <w:p w:rsidR="00000000" w:rsidRDefault="00000000">
          <w:pPr>
            <w:pStyle w:val="B626928E7E6A485497C4E14E9D805444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A5979F8687CA4B6DA9DAB4DC85133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3BABA-3ADE-4737-BDA7-339ABEE4B139}"/>
      </w:docPartPr>
      <w:docPartBody>
        <w:p w:rsidR="00000000" w:rsidRDefault="00000000">
          <w:pPr>
            <w:pStyle w:val="A5979F8687CA4B6DA9DAB4DC85133521"/>
          </w:pPr>
          <w:r w:rsidRPr="009A09AC">
            <w:rPr>
              <w:rStyle w:val="Hipervnculo"/>
              <w:szCs w:val="18"/>
              <w:lang w:bidi="es-ES"/>
            </w:rPr>
            <w:t>alguien@ejemplo.com</w:t>
          </w:r>
          <w:hyperlink r:id="rId4" w:history="1">
            <w:r>
              <w:rPr>
                <w:rStyle w:val="Hipervnculo"/>
                <w:rFonts w:asciiTheme="minorHAnsi" w:hAnsiTheme="minorHAnsi"/>
              </w:rPr>
              <w:t>mailto:emailgoeshere@example.com</w:t>
            </w:r>
          </w:hyperlink>
        </w:p>
      </w:docPartBody>
    </w:docPart>
    <w:docPart>
      <w:docPartPr>
        <w:name w:val="2D7DEAC47EEA4551B579EB1154D42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44B90-207C-465A-A655-60A43092C2C8}"/>
      </w:docPartPr>
      <w:docPartBody>
        <w:p w:rsidR="00000000" w:rsidRDefault="00000000">
          <w:pPr>
            <w:pStyle w:val="2D7DEAC47EEA4551B579EB1154D426DA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E1320F23EAC5464DA9539BF726D71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83BBD-B41E-4301-BB8C-D5AA42E8935B}"/>
      </w:docPartPr>
      <w:docPartBody>
        <w:p w:rsidR="00000000" w:rsidRDefault="00000000">
          <w:pPr>
            <w:pStyle w:val="E1320F23EAC5464DA9539BF726D71B28"/>
          </w:pPr>
          <w:r w:rsidRPr="0059649E">
            <w:rPr>
              <w:lang w:bidi="es-ES"/>
            </w:rPr>
            <w:t>Afición n.º 1</w:t>
          </w:r>
        </w:p>
      </w:docPartBody>
    </w:docPart>
    <w:docPart>
      <w:docPartPr>
        <w:name w:val="7855BB82F4EC498BBD846A8E7EEDD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FC3CE-A153-49B4-A98A-985A2F5AEA5A}"/>
      </w:docPartPr>
      <w:docPartBody>
        <w:p w:rsidR="00000000" w:rsidRDefault="00000000">
          <w:pPr>
            <w:pStyle w:val="7855BB82F4EC498BBD846A8E7EEDDD6E"/>
          </w:pPr>
          <w:r w:rsidRPr="0059649E">
            <w:rPr>
              <w:lang w:bidi="es-ES"/>
            </w:rPr>
            <w:t>Afición n.º 2</w:t>
          </w:r>
        </w:p>
      </w:docPartBody>
    </w:docPart>
    <w:docPart>
      <w:docPartPr>
        <w:name w:val="23EB6E129DE145D1BF0470B1996EB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28DD7-D444-46B1-A79A-26588A356CD8}"/>
      </w:docPartPr>
      <w:docPartBody>
        <w:p w:rsidR="00000000" w:rsidRDefault="00000000">
          <w:pPr>
            <w:pStyle w:val="23EB6E129DE145D1BF0470B1996EBCAE"/>
          </w:pPr>
          <w:r w:rsidRPr="0059649E">
            <w:rPr>
              <w:lang w:bidi="es-ES"/>
            </w:rPr>
            <w:t>Afición n.º 3</w:t>
          </w:r>
        </w:p>
      </w:docPartBody>
    </w:docPart>
    <w:docPart>
      <w:docPartPr>
        <w:name w:val="9E2678090B39473492DE74865F0CB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3CA9C-EA49-4BE8-A547-F11E75C2AEB9}"/>
      </w:docPartPr>
      <w:docPartBody>
        <w:p w:rsidR="00000000" w:rsidRDefault="00000000">
          <w:pPr>
            <w:pStyle w:val="9E2678090B39473492DE74865F0CBAAD"/>
          </w:pPr>
          <w:r w:rsidRPr="0059649E">
            <w:rPr>
              <w:lang w:bidi="es-ES"/>
            </w:rPr>
            <w:t>Afición n.º 4</w:t>
          </w:r>
        </w:p>
      </w:docPartBody>
    </w:docPart>
    <w:docPart>
      <w:docPartPr>
        <w:name w:val="67C851CA21F7416989AF78B067073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033D9-6A9D-47DE-8FCC-5C1D596F5867}"/>
      </w:docPartPr>
      <w:docPartBody>
        <w:p w:rsidR="00000000" w:rsidRDefault="00000000">
          <w:pPr>
            <w:pStyle w:val="67C851CA21F7416989AF78B067073C55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05DB1BE71D224E4B9AFCE19CDE67F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777E7-A049-4531-AF98-0292EBEB717D}"/>
      </w:docPartPr>
      <w:docPartBody>
        <w:p w:rsidR="00000000" w:rsidRDefault="00000000">
          <w:pPr>
            <w:pStyle w:val="05DB1BE71D224E4B9AFCE19CDE67F07D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154F0360041846F4A39978C640514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30A05-DE06-4CEB-B257-9EF685FC112B}"/>
      </w:docPartPr>
      <w:docPartBody>
        <w:p w:rsidR="00000000" w:rsidRDefault="00000000">
          <w:pPr>
            <w:pStyle w:val="154F0360041846F4A39978C6405144DE"/>
          </w:pPr>
          <w:r w:rsidRPr="0059649E">
            <w:rPr>
              <w:lang w:bidi="es-ES"/>
            </w:rPr>
            <w:t>[Nombre de la compañía]</w:t>
          </w:r>
        </w:p>
      </w:docPartBody>
    </w:docPart>
    <w:docPart>
      <w:docPartPr>
        <w:name w:val="66CEFD0A204C4D77B9B584D1306AA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21A3-B9F3-4D37-874F-3648E954185B}"/>
      </w:docPartPr>
      <w:docPartBody>
        <w:p w:rsidR="00000000" w:rsidRDefault="00000000">
          <w:pPr>
            <w:pStyle w:val="66CEFD0A204C4D77B9B584D1306AA467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2325B0F8EB5042EA885586C3A8068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4AD13-436B-49D8-A0E8-7B4A1BEEB883}"/>
      </w:docPartPr>
      <w:docPartBody>
        <w:p w:rsidR="00000000" w:rsidRDefault="00000000">
          <w:pPr>
            <w:pStyle w:val="2325B0F8EB5042EA885586C3A806879C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50"/>
    <w:rsid w:val="00BB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es-C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Cs w:val="26"/>
      <w:lang w:val="es-ES"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839A33D07114E02A284F4E9BF377088">
    <w:name w:val="9839A33D07114E02A284F4E9BF377088"/>
  </w:style>
  <w:style w:type="paragraph" w:customStyle="1" w:styleId="CEDA36E47D954D71B7061A9F92D7567A">
    <w:name w:val="CEDA36E47D954D71B7061A9F92D7567A"/>
  </w:style>
  <w:style w:type="paragraph" w:customStyle="1" w:styleId="49374B49CC5147D5A8EBEE5390A015D3">
    <w:name w:val="49374B49CC5147D5A8EBEE5390A015D3"/>
  </w:style>
  <w:style w:type="paragraph" w:customStyle="1" w:styleId="B9EE88B7CA5B4DC6A56EBEF536681742">
    <w:name w:val="B9EE88B7CA5B4DC6A56EBEF536681742"/>
  </w:style>
  <w:style w:type="paragraph" w:customStyle="1" w:styleId="A0AE6D87E2904881AA8E922F11BE5BE1">
    <w:name w:val="A0AE6D87E2904881AA8E922F11BE5BE1"/>
  </w:style>
  <w:style w:type="paragraph" w:customStyle="1" w:styleId="7991D0DC00ED40AB8F2C7234686285A0">
    <w:name w:val="7991D0DC00ED40AB8F2C7234686285A0"/>
  </w:style>
  <w:style w:type="paragraph" w:customStyle="1" w:styleId="984ED294906F429E8EF5ADD33B5C0696">
    <w:name w:val="984ED294906F429E8EF5ADD33B5C0696"/>
  </w:style>
  <w:style w:type="paragraph" w:customStyle="1" w:styleId="B5DB0761C4C543D58C695294B11067CB">
    <w:name w:val="B5DB0761C4C543D58C695294B11067CB"/>
  </w:style>
  <w:style w:type="paragraph" w:customStyle="1" w:styleId="5C4B9277C4284463B5474CDE987F44FA">
    <w:name w:val="5C4B9277C4284463B5474CDE987F44FA"/>
  </w:style>
  <w:style w:type="paragraph" w:customStyle="1" w:styleId="B626928E7E6A485497C4E14E9D805444">
    <w:name w:val="B626928E7E6A485497C4E14E9D805444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A5979F8687CA4B6DA9DAB4DC85133521">
    <w:name w:val="A5979F8687CA4B6DA9DAB4DC85133521"/>
  </w:style>
  <w:style w:type="paragraph" w:customStyle="1" w:styleId="2D7DEAC47EEA4551B579EB1154D426DA">
    <w:name w:val="2D7DEAC47EEA4551B579EB1154D426DA"/>
  </w:style>
  <w:style w:type="paragraph" w:customStyle="1" w:styleId="E1320F23EAC5464DA9539BF726D71B28">
    <w:name w:val="E1320F23EAC5464DA9539BF726D71B28"/>
  </w:style>
  <w:style w:type="paragraph" w:customStyle="1" w:styleId="7855BB82F4EC498BBD846A8E7EEDDD6E">
    <w:name w:val="7855BB82F4EC498BBD846A8E7EEDDD6E"/>
  </w:style>
  <w:style w:type="paragraph" w:customStyle="1" w:styleId="23EB6E129DE145D1BF0470B1996EBCAE">
    <w:name w:val="23EB6E129DE145D1BF0470B1996EBCAE"/>
  </w:style>
  <w:style w:type="paragraph" w:customStyle="1" w:styleId="9E2678090B39473492DE74865F0CBAAD">
    <w:name w:val="9E2678090B39473492DE74865F0CBAAD"/>
  </w:style>
  <w:style w:type="paragraph" w:customStyle="1" w:styleId="67C851CA21F7416989AF78B067073C55">
    <w:name w:val="67C851CA21F7416989AF78B067073C55"/>
  </w:style>
  <w:style w:type="paragraph" w:customStyle="1" w:styleId="658A12F2339F48CFA8AE1CB88C7AAD7B">
    <w:name w:val="658A12F2339F48CFA8AE1CB88C7AAD7B"/>
  </w:style>
  <w:style w:type="paragraph" w:customStyle="1" w:styleId="E6D7F357E9E1478981C3ACAD47A4D6DC">
    <w:name w:val="E6D7F357E9E1478981C3ACAD47A4D6DC"/>
  </w:style>
  <w:style w:type="paragraph" w:customStyle="1" w:styleId="CF3C0B74119148289DC6D0817BB6C1C2">
    <w:name w:val="CF3C0B74119148289DC6D0817BB6C1C2"/>
  </w:style>
  <w:style w:type="paragraph" w:customStyle="1" w:styleId="45D22CF67C6B4515990662CC05F91BB6">
    <w:name w:val="45D22CF67C6B4515990662CC05F91BB6"/>
  </w:style>
  <w:style w:type="paragraph" w:customStyle="1" w:styleId="7B436618D16D4A86AB5FCD267D2C4CB1">
    <w:name w:val="7B436618D16D4A86AB5FCD267D2C4CB1"/>
  </w:style>
  <w:style w:type="paragraph" w:customStyle="1" w:styleId="F7772857B5D04F4C921048848AFED1CB">
    <w:name w:val="F7772857B5D04F4C921048848AFED1CB"/>
  </w:style>
  <w:style w:type="paragraph" w:customStyle="1" w:styleId="1E99E9396E964CFD985F3BFCEB612B33">
    <w:name w:val="1E99E9396E964CFD985F3BFCEB612B33"/>
  </w:style>
  <w:style w:type="paragraph" w:customStyle="1" w:styleId="4A5BB76D2F454FCFAABAF1B978AC550A">
    <w:name w:val="4A5BB76D2F454FCFAABAF1B978AC550A"/>
  </w:style>
  <w:style w:type="paragraph" w:customStyle="1" w:styleId="05DB1BE71D224E4B9AFCE19CDE67F07D">
    <w:name w:val="05DB1BE71D224E4B9AFCE19CDE67F07D"/>
  </w:style>
  <w:style w:type="paragraph" w:customStyle="1" w:styleId="154F0360041846F4A39978C6405144DE">
    <w:name w:val="154F0360041846F4A39978C6405144DE"/>
  </w:style>
  <w:style w:type="paragraph" w:customStyle="1" w:styleId="66CEFD0A204C4D77B9B584D1306AA467">
    <w:name w:val="66CEFD0A204C4D77B9B584D1306AA467"/>
  </w:style>
  <w:style w:type="paragraph" w:customStyle="1" w:styleId="1F8B5B81BEF3476490915D129CF89F11">
    <w:name w:val="1F8B5B81BEF3476490915D129CF89F11"/>
  </w:style>
  <w:style w:type="paragraph" w:customStyle="1" w:styleId="5F92E2206309454990A82EFEA242E284">
    <w:name w:val="5F92E2206309454990A82EFEA242E284"/>
  </w:style>
  <w:style w:type="paragraph" w:customStyle="1" w:styleId="47BDE4ECA013447B9BC702CEF5A689C7">
    <w:name w:val="47BDE4ECA013447B9BC702CEF5A689C7"/>
  </w:style>
  <w:style w:type="paragraph" w:customStyle="1" w:styleId="09327CE3074E42C3BEEAD9E43D5E2016">
    <w:name w:val="09327CE3074E42C3BEEAD9E43D5E2016"/>
  </w:style>
  <w:style w:type="paragraph" w:customStyle="1" w:styleId="B8FD27E962E344AC9FA6A771473E9E30">
    <w:name w:val="B8FD27E962E344AC9FA6A771473E9E30"/>
  </w:style>
  <w:style w:type="paragraph" w:customStyle="1" w:styleId="1EA4F0D09E8A40A1B99219ED0B6A01E8">
    <w:name w:val="1EA4F0D09E8A40A1B99219ED0B6A01E8"/>
  </w:style>
  <w:style w:type="paragraph" w:customStyle="1" w:styleId="802ED8BE8E674B218AC2BDE4AE8FD23F">
    <w:name w:val="802ED8BE8E674B218AC2BDE4AE8FD23F"/>
  </w:style>
  <w:style w:type="paragraph" w:customStyle="1" w:styleId="B531367C532F47B5AC61DC723A085AC3">
    <w:name w:val="B531367C532F47B5AC61DC723A085AC3"/>
  </w:style>
  <w:style w:type="paragraph" w:customStyle="1" w:styleId="D2E60AD714004297A18425706F10A36D">
    <w:name w:val="D2E60AD714004297A18425706F10A36D"/>
  </w:style>
  <w:style w:type="paragraph" w:customStyle="1" w:styleId="20CA868EE44845079642F86F51683B2E">
    <w:name w:val="20CA868EE44845079642F86F51683B2E"/>
  </w:style>
  <w:style w:type="paragraph" w:customStyle="1" w:styleId="55990AB2B4244930BCF8008C280241D9">
    <w:name w:val="55990AB2B4244930BCF8008C280241D9"/>
  </w:style>
  <w:style w:type="paragraph" w:customStyle="1" w:styleId="1B000F0215634387817D11D24A374226">
    <w:name w:val="1B000F0215634387817D11D24A374226"/>
  </w:style>
  <w:style w:type="paragraph" w:customStyle="1" w:styleId="6836CA8F63AA4D28B25D2993662CE6F4">
    <w:name w:val="6836CA8F63AA4D28B25D2993662CE6F4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kern w:val="0"/>
      <w:szCs w:val="26"/>
      <w:lang w:val="es-ES" w:eastAsia="ja-JP"/>
      <w14:ligatures w14:val="none"/>
    </w:rPr>
  </w:style>
  <w:style w:type="paragraph" w:customStyle="1" w:styleId="2325B0F8EB5042EA885586C3A806879C">
    <w:name w:val="2325B0F8EB5042EA885586C3A80687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{2A5AA499-A690-4677-B5D8-1D1BEB158596}tf00546271_win32.dotx</Template>
  <TotalTime>0</TotalTime>
  <Pages>1</Pages>
  <Words>152</Words>
  <Characters>838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2024-01-18T18:16:00Z</dcterms:created>
  <dcterms:modified xsi:type="dcterms:W3CDTF">2024-01-18T18:16:00Z</dcterms:modified>
</cp:coreProperties>
</file>