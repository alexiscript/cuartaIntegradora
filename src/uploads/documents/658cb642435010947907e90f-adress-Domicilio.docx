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7C5CCC8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99E4818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73C9BE64" wp14:editId="1D99EC47">
                      <wp:extent cx="2122805" cy="2122805"/>
                      <wp:effectExtent l="19050" t="19050" r="29845" b="29845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D09A90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3C9BE64" id="Óvalo 2" o:spid="_x0000_s1026" alt="Título: Foto de rostro de hombre profesiona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4CD09A90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84066DC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4911197" w14:textId="3BC19419" w:rsidR="001B2ABD" w:rsidRPr="0059649E" w:rsidRDefault="00313D30" w:rsidP="001B2ABD">
            <w:pPr>
              <w:pStyle w:val="Subttulo"/>
            </w:pPr>
            <w:r>
              <w:t>No Existe</w:t>
            </w:r>
          </w:p>
        </w:tc>
      </w:tr>
      <w:tr w:rsidR="001B2ABD" w:rsidRPr="0059649E" w14:paraId="15D48C48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9374B49CC5147D5A8EBEE5390A015D3"/>
              </w:placeholder>
              <w:temporary/>
              <w:showingPlcHdr/>
              <w15:appearance w15:val="hidden"/>
            </w:sdtPr>
            <w:sdtContent>
              <w:p w14:paraId="0F2069C9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sdt>
            <w:sdtPr>
              <w:id w:val="355866036"/>
              <w:placeholder>
                <w:docPart w:val="B9EE88B7CA5B4DC6A56EBEF536681742"/>
              </w:placeholder>
              <w:temporary/>
              <w:showingPlcHdr/>
              <w15:appearance w15:val="hidden"/>
            </w:sdtPr>
            <w:sdtContent>
              <w:p w14:paraId="698703C8" w14:textId="77777777" w:rsidR="009260CD" w:rsidRPr="0059649E" w:rsidRDefault="009260CD" w:rsidP="009260CD">
                <w:r w:rsidRPr="0059649E">
                  <w:rPr>
                    <w:lang w:bidi="es-ES"/>
                  </w:rPr>
                  <w:t>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</w:t>
                </w:r>
              </w:p>
              <w:p w14:paraId="7BA8FF99" w14:textId="77777777" w:rsidR="009260CD" w:rsidRPr="0059649E" w:rsidRDefault="009260CD" w:rsidP="009260CD"/>
              <w:p w14:paraId="1D6278A9" w14:textId="77777777" w:rsidR="00036450" w:rsidRPr="0059649E" w:rsidRDefault="009260CD" w:rsidP="009260CD">
                <w:r w:rsidRPr="0059649E">
                  <w:rPr>
                    <w:lang w:bidi="es-ES"/>
                  </w:rPr>
                  <w:t>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</w:t>
                </w:r>
              </w:p>
            </w:sdtContent>
          </w:sdt>
          <w:p w14:paraId="65BBAA68" w14:textId="77777777" w:rsidR="00036450" w:rsidRPr="0059649E" w:rsidRDefault="00036450" w:rsidP="00036450"/>
          <w:sdt>
            <w:sdtPr>
              <w:id w:val="-1954003311"/>
              <w:placeholder>
                <w:docPart w:val="A0AE6D87E2904881AA8E922F11BE5BE1"/>
              </w:placeholder>
              <w:temporary/>
              <w:showingPlcHdr/>
              <w15:appearance w15:val="hidden"/>
            </w:sdtPr>
            <w:sdtContent>
              <w:p w14:paraId="6B854EC4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7991D0DC00ED40AB8F2C7234686285A0"/>
              </w:placeholder>
              <w:temporary/>
              <w:showingPlcHdr/>
              <w15:appearance w15:val="hidden"/>
            </w:sdtPr>
            <w:sdtContent>
              <w:p w14:paraId="742BA01F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sdt>
            <w:sdtPr>
              <w:id w:val="-324128318"/>
              <w:placeholder>
                <w:docPart w:val="984ED294906F429E8EF5ADD33B5C0696"/>
              </w:placeholder>
              <w:temporary/>
              <w:showingPlcHdr/>
              <w15:appearance w15:val="hidden"/>
            </w:sdtPr>
            <w:sdtContent>
              <w:p w14:paraId="48AACD42" w14:textId="77777777" w:rsidR="004D3011" w:rsidRPr="0059649E" w:rsidRDefault="004D3011" w:rsidP="004D3011">
                <w:r w:rsidRPr="0059649E">
                  <w:rPr>
                    <w:lang w:bidi="es-ES"/>
                  </w:rPr>
                  <w:t>678-555-0103</w:t>
                </w:r>
              </w:p>
            </w:sdtContent>
          </w:sdt>
          <w:p w14:paraId="5B912A87" w14:textId="77777777" w:rsidR="004D3011" w:rsidRPr="0059649E" w:rsidRDefault="004D3011" w:rsidP="004D3011"/>
          <w:sdt>
            <w:sdtPr>
              <w:id w:val="67859272"/>
              <w:placeholder>
                <w:docPart w:val="B5DB0761C4C543D58C695294B11067CB"/>
              </w:placeholder>
              <w:temporary/>
              <w:showingPlcHdr/>
              <w15:appearance w15:val="hidden"/>
            </w:sdtPr>
            <w:sdtContent>
              <w:p w14:paraId="6B1956CE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5C4B9277C4284463B5474CDE987F44FA"/>
              </w:placeholder>
              <w:temporary/>
              <w:showingPlcHdr/>
              <w15:appearance w15:val="hidden"/>
            </w:sdtPr>
            <w:sdtContent>
              <w:p w14:paraId="46240DE7" w14:textId="77777777" w:rsidR="004D3011" w:rsidRPr="0059649E" w:rsidRDefault="00E4381A" w:rsidP="004D3011">
                <w:r w:rsidRPr="0059649E">
                  <w:rPr>
                    <w:lang w:bidi="es-ES"/>
                  </w:rPr>
                  <w:t>El sitio web va aquí</w:t>
                </w:r>
              </w:p>
            </w:sdtContent>
          </w:sdt>
          <w:p w14:paraId="70363480" w14:textId="77777777" w:rsidR="004D3011" w:rsidRPr="0059649E" w:rsidRDefault="004D3011" w:rsidP="004D3011"/>
          <w:sdt>
            <w:sdtPr>
              <w:id w:val="-240260293"/>
              <w:placeholder>
                <w:docPart w:val="B626928E7E6A485497C4E14E9D805444"/>
              </w:placeholder>
              <w:temporary/>
              <w:showingPlcHdr/>
              <w15:appearance w15:val="hidden"/>
            </w:sdtPr>
            <w:sdtContent>
              <w:p w14:paraId="6A890DAE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sdt>
            <w:sdtPr>
              <w:rPr>
                <w:color w:val="B85A22" w:themeColor="accent2" w:themeShade="BF"/>
                <w:szCs w:val="18"/>
                <w:u w:val="single"/>
              </w:rPr>
              <w:id w:val="-1223903890"/>
              <w:placeholder>
                <w:docPart w:val="A5979F8687CA4B6DA9DAB4DC85133521"/>
              </w:placeholder>
              <w:temporary/>
              <w:showingPlcHdr/>
              <w15:appearance w15:val="hidden"/>
            </w:sdtPr>
            <w:sdtEndPr>
              <w:rPr>
                <w:rStyle w:val="Hipervnculo"/>
              </w:rPr>
            </w:sdtEndPr>
            <w:sdtContent>
              <w:p w14:paraId="26DEBDBB" w14:textId="77777777" w:rsidR="00036450" w:rsidRPr="009A09AC" w:rsidRDefault="00E4381A" w:rsidP="004D3011">
                <w:pPr>
                  <w:rPr>
                    <w:rStyle w:val="Hipervnculo"/>
                    <w:szCs w:val="18"/>
                  </w:rPr>
                </w:pPr>
                <w:r w:rsidRPr="009A09AC">
                  <w:rPr>
                    <w:rStyle w:val="Hipervnculo"/>
                    <w:szCs w:val="18"/>
                    <w:lang w:bidi="es-ES"/>
                  </w:rPr>
                  <w:t>alguien@ejemplo.com</w:t>
                </w:r>
                <w:hyperlink r:id="rId11" w:history="1"/>
              </w:p>
            </w:sdtContent>
          </w:sdt>
          <w:p w14:paraId="4A216987" w14:textId="77777777" w:rsidR="004142CD" w:rsidRPr="0059649E" w:rsidRDefault="004142CD" w:rsidP="004142CD"/>
          <w:sdt>
            <w:sdtPr>
              <w:id w:val="-1444214663"/>
              <w:placeholder>
                <w:docPart w:val="2D7DEAC47EEA4551B579EB1154D426DA"/>
              </w:placeholder>
              <w:temporary/>
              <w:showingPlcHdr/>
              <w15:appearance w15:val="hidden"/>
            </w:sdtPr>
            <w:sdtContent>
              <w:p w14:paraId="7EDA3B87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sdt>
            <w:sdtPr>
              <w:id w:val="1444813694"/>
              <w:placeholder>
                <w:docPart w:val="E1320F23EAC5464DA9539BF726D71B28"/>
              </w:placeholder>
              <w:temporary/>
              <w:showingPlcHdr/>
              <w15:appearance w15:val="hidden"/>
            </w:sdtPr>
            <w:sdtContent>
              <w:p w14:paraId="152AA1EE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1</w:t>
                </w:r>
              </w:p>
            </w:sdtContent>
          </w:sdt>
          <w:sdt>
            <w:sdtPr>
              <w:id w:val="127826779"/>
              <w:placeholder>
                <w:docPart w:val="7855BB82F4EC498BBD846A8E7EEDDD6E"/>
              </w:placeholder>
              <w:temporary/>
              <w:showingPlcHdr/>
              <w15:appearance w15:val="hidden"/>
            </w:sdtPr>
            <w:sdtContent>
              <w:p w14:paraId="1F92F2EB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2</w:t>
                </w:r>
              </w:p>
            </w:sdtContent>
          </w:sdt>
          <w:sdt>
            <w:sdtPr>
              <w:id w:val="-1460640448"/>
              <w:placeholder>
                <w:docPart w:val="23EB6E129DE145D1BF0470B1996EBCAE"/>
              </w:placeholder>
              <w:temporary/>
              <w:showingPlcHdr/>
              <w15:appearance w15:val="hidden"/>
            </w:sdtPr>
            <w:sdtContent>
              <w:p w14:paraId="637DD179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3</w:t>
                </w:r>
              </w:p>
            </w:sdtContent>
          </w:sdt>
          <w:sdt>
            <w:sdtPr>
              <w:id w:val="-1376452077"/>
              <w:placeholder>
                <w:docPart w:val="9E2678090B39473492DE74865F0CBAAD"/>
              </w:placeholder>
              <w:temporary/>
              <w:showingPlcHdr/>
              <w15:appearance w15:val="hidden"/>
            </w:sdtPr>
            <w:sdtContent>
              <w:p w14:paraId="6CDA0052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4</w:t>
                </w:r>
              </w:p>
            </w:sdtContent>
          </w:sdt>
        </w:tc>
        <w:tc>
          <w:tcPr>
            <w:tcW w:w="720" w:type="dxa"/>
          </w:tcPr>
          <w:p w14:paraId="024B432D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7C851CA21F7416989AF78B067073C55"/>
              </w:placeholder>
              <w:temporary/>
              <w:showingPlcHdr/>
              <w15:appearance w15:val="hidden"/>
            </w:sdtPr>
            <w:sdtContent>
              <w:p w14:paraId="1C5CD2B7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300C8742" w14:textId="6D77AD58" w:rsidR="00036450" w:rsidRPr="0059649E" w:rsidRDefault="00115B0D" w:rsidP="00B359E4">
            <w:pPr>
              <w:pStyle w:val="Ttulo4"/>
            </w:pPr>
            <w:r>
              <w:t>Domicilio:</w:t>
            </w:r>
            <w:r w:rsidR="00313D30">
              <w:t>XXXXXXXX</w:t>
            </w:r>
          </w:p>
          <w:p w14:paraId="3BD45B71" w14:textId="77777777" w:rsidR="004142CD" w:rsidRPr="0059649E" w:rsidRDefault="004142CD" w:rsidP="00036450"/>
          <w:sdt>
            <w:sdtPr>
              <w:id w:val="1001553383"/>
              <w:placeholder>
                <w:docPart w:val="05DB1BE71D224E4B9AFCE19CDE67F07D"/>
              </w:placeholder>
              <w:temporary/>
              <w:showingPlcHdr/>
              <w15:appearance w15:val="hidden"/>
            </w:sdtPr>
            <w:sdtContent>
              <w:p w14:paraId="5CC4D3E1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06014E63" w14:textId="77777777" w:rsidR="00036450" w:rsidRPr="0059649E" w:rsidRDefault="00000000" w:rsidP="00B359E4">
            <w:pPr>
              <w:pStyle w:val="Ttulo4"/>
              <w:rPr>
                <w:bCs/>
              </w:rPr>
            </w:pPr>
            <w:sdt>
              <w:sdtPr>
                <w:id w:val="-1315797015"/>
                <w:placeholder>
                  <w:docPart w:val="154F0360041846F4A39978C6405144DE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[Nombre de la compañía]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  <w:sdt>
              <w:sdtPr>
                <w:id w:val="-1167319978"/>
                <w:placeholder>
                  <w:docPart w:val="66CEFD0A204C4D77B9B584D1306AA467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5D5C9237" w14:textId="0C5B6551" w:rsidR="004D3011" w:rsidRPr="0059649E" w:rsidRDefault="004D3011" w:rsidP="004D3011"/>
          <w:p w14:paraId="43623C45" w14:textId="77777777" w:rsidR="004D3011" w:rsidRPr="0059649E" w:rsidRDefault="004D3011" w:rsidP="00036450"/>
          <w:sdt>
            <w:sdtPr>
              <w:id w:val="1669594239"/>
              <w:placeholder>
                <w:docPart w:val="2325B0F8EB5042EA885586C3A806879C"/>
              </w:placeholder>
              <w:temporary/>
              <w:showingPlcHdr/>
              <w15:appearance w15:val="hidden"/>
            </w:sdtPr>
            <w:sdtContent>
              <w:p w14:paraId="2AAEF94F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159F282A" w14:textId="77777777"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350A33A4" wp14:editId="636BD7DE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16166267" w14:textId="77777777" w:rsidR="00000000" w:rsidRPr="0059649E" w:rsidRDefault="00000000" w:rsidP="000C45FF">
      <w:pPr>
        <w:tabs>
          <w:tab w:val="left" w:pos="990"/>
        </w:tabs>
      </w:pPr>
    </w:p>
    <w:sectPr w:rsidR="0043117B" w:rsidRPr="0059649E" w:rsidSect="00B23F96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AD7A8" w14:textId="77777777" w:rsidR="00B23F96" w:rsidRDefault="00B23F96" w:rsidP="000C45FF">
      <w:r>
        <w:separator/>
      </w:r>
    </w:p>
  </w:endnote>
  <w:endnote w:type="continuationSeparator" w:id="0">
    <w:p w14:paraId="6DA090B3" w14:textId="77777777" w:rsidR="00B23F96" w:rsidRDefault="00B23F9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4782" w14:textId="77777777" w:rsidR="00B23F96" w:rsidRDefault="00B23F96" w:rsidP="000C45FF">
      <w:r>
        <w:separator/>
      </w:r>
    </w:p>
  </w:footnote>
  <w:footnote w:type="continuationSeparator" w:id="0">
    <w:p w14:paraId="587802E8" w14:textId="77777777" w:rsidR="00B23F96" w:rsidRDefault="00B23F9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4468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0C838CE2" wp14:editId="2DC07EE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11290111">
    <w:abstractNumId w:val="10"/>
  </w:num>
  <w:num w:numId="2" w16cid:durableId="1088381913">
    <w:abstractNumId w:val="11"/>
  </w:num>
  <w:num w:numId="3" w16cid:durableId="2000961725">
    <w:abstractNumId w:val="8"/>
  </w:num>
  <w:num w:numId="4" w16cid:durableId="259533823">
    <w:abstractNumId w:val="3"/>
  </w:num>
  <w:num w:numId="5" w16cid:durableId="717169522">
    <w:abstractNumId w:val="2"/>
  </w:num>
  <w:num w:numId="6" w16cid:durableId="729381836">
    <w:abstractNumId w:val="1"/>
  </w:num>
  <w:num w:numId="7" w16cid:durableId="1505240406">
    <w:abstractNumId w:val="0"/>
  </w:num>
  <w:num w:numId="8" w16cid:durableId="1187282604">
    <w:abstractNumId w:val="9"/>
  </w:num>
  <w:num w:numId="9" w16cid:durableId="1004359651">
    <w:abstractNumId w:val="7"/>
  </w:num>
  <w:num w:numId="10" w16cid:durableId="81536209">
    <w:abstractNumId w:val="6"/>
  </w:num>
  <w:num w:numId="11" w16cid:durableId="1797673669">
    <w:abstractNumId w:val="5"/>
  </w:num>
  <w:num w:numId="12" w16cid:durableId="588462836">
    <w:abstractNumId w:val="4"/>
  </w:num>
  <w:num w:numId="13" w16cid:durableId="21246420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30"/>
    <w:rsid w:val="00036450"/>
    <w:rsid w:val="00075675"/>
    <w:rsid w:val="00094499"/>
    <w:rsid w:val="000C45FF"/>
    <w:rsid w:val="000E3FD1"/>
    <w:rsid w:val="00112054"/>
    <w:rsid w:val="00115B0D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3D30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A09AC"/>
    <w:rsid w:val="00A2118D"/>
    <w:rsid w:val="00AD76E2"/>
    <w:rsid w:val="00B20152"/>
    <w:rsid w:val="00B23F96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DB564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EE4C8D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i\AppData\Local\Microsoft\Office\16.0\DTS\es-CL%7bF58E74D7-F3F2-44CA-AA40-A49BA7761324%7d\%7b2A5AA499-A690-4677-B5D8-1D1BEB158596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Aptitud 5</c:v>
                </c:pt>
                <c:pt idx="1">
                  <c:v>Aptitud 4</c:v>
                </c:pt>
                <c:pt idx="2">
                  <c:v>Aptitud 3</c:v>
                </c:pt>
                <c:pt idx="3">
                  <c:v>Aptitud 2</c:v>
                </c:pt>
                <c:pt idx="4">
                  <c:v>Aptitud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374B49CC5147D5A8EBEE5390A01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9903E-88A2-46C7-B61C-9519E3F9EFBB}"/>
      </w:docPartPr>
      <w:docPartBody>
        <w:p w:rsidR="00000000" w:rsidRDefault="00000000">
          <w:pPr>
            <w:pStyle w:val="49374B49CC5147D5A8EBEE5390A015D3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B9EE88B7CA5B4DC6A56EBEF53668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07339-B4E4-4A86-A45C-7408DD6DE585}"/>
      </w:docPartPr>
      <w:docPartBody>
        <w:p w:rsidR="00000000" w:rsidRPr="0059649E" w:rsidRDefault="00000000" w:rsidP="009260CD">
          <w:r w:rsidRPr="0059649E">
            <w:rPr>
              <w:lang w:bidi="es-ES"/>
            </w:rPr>
            <w:t>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</w:t>
          </w:r>
        </w:p>
        <w:p w:rsidR="00000000" w:rsidRPr="0059649E" w:rsidRDefault="00000000" w:rsidP="009260CD"/>
        <w:p w:rsidR="00000000" w:rsidRDefault="00000000">
          <w:pPr>
            <w:pStyle w:val="B9EE88B7CA5B4DC6A56EBEF536681742"/>
          </w:pPr>
          <w:r w:rsidRPr="0059649E">
            <w:rPr>
              <w:lang w:bidi="es-ES"/>
            </w:rPr>
            <w:t>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</w:t>
          </w:r>
        </w:p>
      </w:docPartBody>
    </w:docPart>
    <w:docPart>
      <w:docPartPr>
        <w:name w:val="A0AE6D87E2904881AA8E922F11BE5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96227-1B53-4598-89A5-CB428BDCCBD2}"/>
      </w:docPartPr>
      <w:docPartBody>
        <w:p w:rsidR="00000000" w:rsidRDefault="00000000">
          <w:pPr>
            <w:pStyle w:val="A0AE6D87E2904881AA8E922F11BE5BE1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7991D0DC00ED40AB8F2C723468628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CC8EC-4FA7-4D60-8342-53223D557141}"/>
      </w:docPartPr>
      <w:docPartBody>
        <w:p w:rsidR="00000000" w:rsidRDefault="00000000">
          <w:pPr>
            <w:pStyle w:val="7991D0DC00ED40AB8F2C7234686285A0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984ED294906F429E8EF5ADD33B5C0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F51FB-0DBD-44B3-A070-60081D183297}"/>
      </w:docPartPr>
      <w:docPartBody>
        <w:p w:rsidR="00000000" w:rsidRDefault="00000000">
          <w:pPr>
            <w:pStyle w:val="984ED294906F429E8EF5ADD33B5C0696"/>
          </w:pPr>
          <w:r w:rsidRPr="0059649E">
            <w:rPr>
              <w:lang w:bidi="es-ES"/>
            </w:rPr>
            <w:t>678-555-0103</w:t>
          </w:r>
        </w:p>
      </w:docPartBody>
    </w:docPart>
    <w:docPart>
      <w:docPartPr>
        <w:name w:val="B5DB0761C4C543D58C695294B1106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BF7FA-0D62-4A26-9544-7172015C9975}"/>
      </w:docPartPr>
      <w:docPartBody>
        <w:p w:rsidR="00000000" w:rsidRDefault="00000000">
          <w:pPr>
            <w:pStyle w:val="B5DB0761C4C543D58C695294B11067CB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5C4B9277C4284463B5474CDE987F4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34332-E5B4-4A1C-A94C-D00E369EF497}"/>
      </w:docPartPr>
      <w:docPartBody>
        <w:p w:rsidR="00000000" w:rsidRDefault="00000000">
          <w:pPr>
            <w:pStyle w:val="5C4B9277C4284463B5474CDE987F44FA"/>
          </w:pPr>
          <w:r w:rsidRPr="0059649E">
            <w:rPr>
              <w:lang w:bidi="es-ES"/>
            </w:rPr>
            <w:t>El sitio web va aquí</w:t>
          </w:r>
        </w:p>
      </w:docPartBody>
    </w:docPart>
    <w:docPart>
      <w:docPartPr>
        <w:name w:val="B626928E7E6A485497C4E14E9D805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83A52-017B-4A75-9FCD-20277D4E3029}"/>
      </w:docPartPr>
      <w:docPartBody>
        <w:p w:rsidR="00000000" w:rsidRDefault="00000000">
          <w:pPr>
            <w:pStyle w:val="B626928E7E6A485497C4E14E9D805444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A5979F8687CA4B6DA9DAB4DC85133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3BABA-3ADE-4737-BDA7-339ABEE4B139}"/>
      </w:docPartPr>
      <w:docPartBody>
        <w:p w:rsidR="00000000" w:rsidRDefault="00000000">
          <w:pPr>
            <w:pStyle w:val="A5979F8687CA4B6DA9DAB4DC85133521"/>
          </w:pPr>
          <w:r w:rsidRPr="009A09AC">
            <w:rPr>
              <w:rStyle w:val="Hipervnculo"/>
              <w:szCs w:val="18"/>
              <w:lang w:bidi="es-ES"/>
            </w:rPr>
            <w:t>alguien@ejemplo.com</w:t>
          </w:r>
          <w:hyperlink r:id="rId4" w:history="1">
            <w:r>
              <w:rPr>
                <w:rStyle w:val="Hipervnculo"/>
                <w:rFonts w:asciiTheme="minorHAnsi" w:hAnsiTheme="minorHAnsi"/>
              </w:rPr>
              <w:t>mailto:emailgoeshere@example.com</w:t>
            </w:r>
          </w:hyperlink>
        </w:p>
      </w:docPartBody>
    </w:docPart>
    <w:docPart>
      <w:docPartPr>
        <w:name w:val="2D7DEAC47EEA4551B579EB1154D42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44B90-207C-465A-A655-60A43092C2C8}"/>
      </w:docPartPr>
      <w:docPartBody>
        <w:p w:rsidR="00000000" w:rsidRDefault="00000000">
          <w:pPr>
            <w:pStyle w:val="2D7DEAC47EEA4551B579EB1154D426DA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E1320F23EAC5464DA9539BF726D71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83BBD-B41E-4301-BB8C-D5AA42E8935B}"/>
      </w:docPartPr>
      <w:docPartBody>
        <w:p w:rsidR="00000000" w:rsidRDefault="00000000">
          <w:pPr>
            <w:pStyle w:val="E1320F23EAC5464DA9539BF726D71B28"/>
          </w:pPr>
          <w:r w:rsidRPr="0059649E">
            <w:rPr>
              <w:lang w:bidi="es-ES"/>
            </w:rPr>
            <w:t>Afición n.º 1</w:t>
          </w:r>
        </w:p>
      </w:docPartBody>
    </w:docPart>
    <w:docPart>
      <w:docPartPr>
        <w:name w:val="7855BB82F4EC498BBD846A8E7EEDD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FC3CE-A153-49B4-A98A-985A2F5AEA5A}"/>
      </w:docPartPr>
      <w:docPartBody>
        <w:p w:rsidR="00000000" w:rsidRDefault="00000000">
          <w:pPr>
            <w:pStyle w:val="7855BB82F4EC498BBD846A8E7EEDDD6E"/>
          </w:pPr>
          <w:r w:rsidRPr="0059649E">
            <w:rPr>
              <w:lang w:bidi="es-ES"/>
            </w:rPr>
            <w:t>Afición n.º 2</w:t>
          </w:r>
        </w:p>
      </w:docPartBody>
    </w:docPart>
    <w:docPart>
      <w:docPartPr>
        <w:name w:val="23EB6E129DE145D1BF0470B1996EB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28DD7-D444-46B1-A79A-26588A356CD8}"/>
      </w:docPartPr>
      <w:docPartBody>
        <w:p w:rsidR="00000000" w:rsidRDefault="00000000">
          <w:pPr>
            <w:pStyle w:val="23EB6E129DE145D1BF0470B1996EBCAE"/>
          </w:pPr>
          <w:r w:rsidRPr="0059649E">
            <w:rPr>
              <w:lang w:bidi="es-ES"/>
            </w:rPr>
            <w:t>Afición n.º 3</w:t>
          </w:r>
        </w:p>
      </w:docPartBody>
    </w:docPart>
    <w:docPart>
      <w:docPartPr>
        <w:name w:val="9E2678090B39473492DE74865F0CB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3CA9C-EA49-4BE8-A547-F11E75C2AEB9}"/>
      </w:docPartPr>
      <w:docPartBody>
        <w:p w:rsidR="00000000" w:rsidRDefault="00000000">
          <w:pPr>
            <w:pStyle w:val="9E2678090B39473492DE74865F0CBAAD"/>
          </w:pPr>
          <w:r w:rsidRPr="0059649E">
            <w:rPr>
              <w:lang w:bidi="es-ES"/>
            </w:rPr>
            <w:t>Afición n.º 4</w:t>
          </w:r>
        </w:p>
      </w:docPartBody>
    </w:docPart>
    <w:docPart>
      <w:docPartPr>
        <w:name w:val="67C851CA21F7416989AF78B067073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033D9-6A9D-47DE-8FCC-5C1D596F5867}"/>
      </w:docPartPr>
      <w:docPartBody>
        <w:p w:rsidR="00000000" w:rsidRDefault="00000000">
          <w:pPr>
            <w:pStyle w:val="67C851CA21F7416989AF78B067073C55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05DB1BE71D224E4B9AFCE19CDE67F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777E7-A049-4531-AF98-0292EBEB717D}"/>
      </w:docPartPr>
      <w:docPartBody>
        <w:p w:rsidR="00000000" w:rsidRDefault="00000000">
          <w:pPr>
            <w:pStyle w:val="05DB1BE71D224E4B9AFCE19CDE67F07D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154F0360041846F4A39978C640514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30A05-DE06-4CEB-B257-9EF685FC112B}"/>
      </w:docPartPr>
      <w:docPartBody>
        <w:p w:rsidR="00000000" w:rsidRDefault="00000000">
          <w:pPr>
            <w:pStyle w:val="154F0360041846F4A39978C6405144DE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66CEFD0A204C4D77B9B584D1306AA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21A3-B9F3-4D37-874F-3648E954185B}"/>
      </w:docPartPr>
      <w:docPartBody>
        <w:p w:rsidR="00000000" w:rsidRDefault="00000000">
          <w:pPr>
            <w:pStyle w:val="66CEFD0A204C4D77B9B584D1306AA467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2325B0F8EB5042EA885586C3A8068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4AD13-436B-49D8-A0E8-7B4A1BEEB883}"/>
      </w:docPartPr>
      <w:docPartBody>
        <w:p w:rsidR="00000000" w:rsidRDefault="00000000">
          <w:pPr>
            <w:pStyle w:val="2325B0F8EB5042EA885586C3A806879C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98"/>
    <w:rsid w:val="001D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C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39A33D07114E02A284F4E9BF377088">
    <w:name w:val="9839A33D07114E02A284F4E9BF377088"/>
  </w:style>
  <w:style w:type="paragraph" w:customStyle="1" w:styleId="CEDA36E47D954D71B7061A9F92D7567A">
    <w:name w:val="CEDA36E47D954D71B7061A9F92D7567A"/>
  </w:style>
  <w:style w:type="paragraph" w:customStyle="1" w:styleId="49374B49CC5147D5A8EBEE5390A015D3">
    <w:name w:val="49374B49CC5147D5A8EBEE5390A015D3"/>
  </w:style>
  <w:style w:type="paragraph" w:customStyle="1" w:styleId="B9EE88B7CA5B4DC6A56EBEF536681742">
    <w:name w:val="B9EE88B7CA5B4DC6A56EBEF536681742"/>
  </w:style>
  <w:style w:type="paragraph" w:customStyle="1" w:styleId="A0AE6D87E2904881AA8E922F11BE5BE1">
    <w:name w:val="A0AE6D87E2904881AA8E922F11BE5BE1"/>
  </w:style>
  <w:style w:type="paragraph" w:customStyle="1" w:styleId="7991D0DC00ED40AB8F2C7234686285A0">
    <w:name w:val="7991D0DC00ED40AB8F2C7234686285A0"/>
  </w:style>
  <w:style w:type="paragraph" w:customStyle="1" w:styleId="984ED294906F429E8EF5ADD33B5C0696">
    <w:name w:val="984ED294906F429E8EF5ADD33B5C0696"/>
  </w:style>
  <w:style w:type="paragraph" w:customStyle="1" w:styleId="B5DB0761C4C543D58C695294B11067CB">
    <w:name w:val="B5DB0761C4C543D58C695294B11067CB"/>
  </w:style>
  <w:style w:type="paragraph" w:customStyle="1" w:styleId="5C4B9277C4284463B5474CDE987F44FA">
    <w:name w:val="5C4B9277C4284463B5474CDE987F44FA"/>
  </w:style>
  <w:style w:type="paragraph" w:customStyle="1" w:styleId="B626928E7E6A485497C4E14E9D805444">
    <w:name w:val="B626928E7E6A485497C4E14E9D805444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5979F8687CA4B6DA9DAB4DC85133521">
    <w:name w:val="A5979F8687CA4B6DA9DAB4DC85133521"/>
  </w:style>
  <w:style w:type="paragraph" w:customStyle="1" w:styleId="2D7DEAC47EEA4551B579EB1154D426DA">
    <w:name w:val="2D7DEAC47EEA4551B579EB1154D426DA"/>
  </w:style>
  <w:style w:type="paragraph" w:customStyle="1" w:styleId="E1320F23EAC5464DA9539BF726D71B28">
    <w:name w:val="E1320F23EAC5464DA9539BF726D71B28"/>
  </w:style>
  <w:style w:type="paragraph" w:customStyle="1" w:styleId="7855BB82F4EC498BBD846A8E7EEDDD6E">
    <w:name w:val="7855BB82F4EC498BBD846A8E7EEDDD6E"/>
  </w:style>
  <w:style w:type="paragraph" w:customStyle="1" w:styleId="23EB6E129DE145D1BF0470B1996EBCAE">
    <w:name w:val="23EB6E129DE145D1BF0470B1996EBCAE"/>
  </w:style>
  <w:style w:type="paragraph" w:customStyle="1" w:styleId="9E2678090B39473492DE74865F0CBAAD">
    <w:name w:val="9E2678090B39473492DE74865F0CBAAD"/>
  </w:style>
  <w:style w:type="paragraph" w:customStyle="1" w:styleId="67C851CA21F7416989AF78B067073C55">
    <w:name w:val="67C851CA21F7416989AF78B067073C55"/>
  </w:style>
  <w:style w:type="paragraph" w:customStyle="1" w:styleId="658A12F2339F48CFA8AE1CB88C7AAD7B">
    <w:name w:val="658A12F2339F48CFA8AE1CB88C7AAD7B"/>
  </w:style>
  <w:style w:type="paragraph" w:customStyle="1" w:styleId="E6D7F357E9E1478981C3ACAD47A4D6DC">
    <w:name w:val="E6D7F357E9E1478981C3ACAD47A4D6DC"/>
  </w:style>
  <w:style w:type="paragraph" w:customStyle="1" w:styleId="CF3C0B74119148289DC6D0817BB6C1C2">
    <w:name w:val="CF3C0B74119148289DC6D0817BB6C1C2"/>
  </w:style>
  <w:style w:type="paragraph" w:customStyle="1" w:styleId="45D22CF67C6B4515990662CC05F91BB6">
    <w:name w:val="45D22CF67C6B4515990662CC05F91BB6"/>
  </w:style>
  <w:style w:type="paragraph" w:customStyle="1" w:styleId="7B436618D16D4A86AB5FCD267D2C4CB1">
    <w:name w:val="7B436618D16D4A86AB5FCD267D2C4CB1"/>
  </w:style>
  <w:style w:type="paragraph" w:customStyle="1" w:styleId="F7772857B5D04F4C921048848AFED1CB">
    <w:name w:val="F7772857B5D04F4C921048848AFED1CB"/>
  </w:style>
  <w:style w:type="paragraph" w:customStyle="1" w:styleId="1E99E9396E964CFD985F3BFCEB612B33">
    <w:name w:val="1E99E9396E964CFD985F3BFCEB612B33"/>
  </w:style>
  <w:style w:type="paragraph" w:customStyle="1" w:styleId="4A5BB76D2F454FCFAABAF1B978AC550A">
    <w:name w:val="4A5BB76D2F454FCFAABAF1B978AC550A"/>
  </w:style>
  <w:style w:type="paragraph" w:customStyle="1" w:styleId="05DB1BE71D224E4B9AFCE19CDE67F07D">
    <w:name w:val="05DB1BE71D224E4B9AFCE19CDE67F07D"/>
  </w:style>
  <w:style w:type="paragraph" w:customStyle="1" w:styleId="154F0360041846F4A39978C6405144DE">
    <w:name w:val="154F0360041846F4A39978C6405144DE"/>
  </w:style>
  <w:style w:type="paragraph" w:customStyle="1" w:styleId="66CEFD0A204C4D77B9B584D1306AA467">
    <w:name w:val="66CEFD0A204C4D77B9B584D1306AA467"/>
  </w:style>
  <w:style w:type="paragraph" w:customStyle="1" w:styleId="1F8B5B81BEF3476490915D129CF89F11">
    <w:name w:val="1F8B5B81BEF3476490915D129CF89F11"/>
  </w:style>
  <w:style w:type="paragraph" w:customStyle="1" w:styleId="5F92E2206309454990A82EFEA242E284">
    <w:name w:val="5F92E2206309454990A82EFEA242E284"/>
  </w:style>
  <w:style w:type="paragraph" w:customStyle="1" w:styleId="47BDE4ECA013447B9BC702CEF5A689C7">
    <w:name w:val="47BDE4ECA013447B9BC702CEF5A689C7"/>
  </w:style>
  <w:style w:type="paragraph" w:customStyle="1" w:styleId="09327CE3074E42C3BEEAD9E43D5E2016">
    <w:name w:val="09327CE3074E42C3BEEAD9E43D5E2016"/>
  </w:style>
  <w:style w:type="paragraph" w:customStyle="1" w:styleId="B8FD27E962E344AC9FA6A771473E9E30">
    <w:name w:val="B8FD27E962E344AC9FA6A771473E9E30"/>
  </w:style>
  <w:style w:type="paragraph" w:customStyle="1" w:styleId="1EA4F0D09E8A40A1B99219ED0B6A01E8">
    <w:name w:val="1EA4F0D09E8A40A1B99219ED0B6A01E8"/>
  </w:style>
  <w:style w:type="paragraph" w:customStyle="1" w:styleId="802ED8BE8E674B218AC2BDE4AE8FD23F">
    <w:name w:val="802ED8BE8E674B218AC2BDE4AE8FD23F"/>
  </w:style>
  <w:style w:type="paragraph" w:customStyle="1" w:styleId="B531367C532F47B5AC61DC723A085AC3">
    <w:name w:val="B531367C532F47B5AC61DC723A085AC3"/>
  </w:style>
  <w:style w:type="paragraph" w:customStyle="1" w:styleId="D2E60AD714004297A18425706F10A36D">
    <w:name w:val="D2E60AD714004297A18425706F10A36D"/>
  </w:style>
  <w:style w:type="paragraph" w:customStyle="1" w:styleId="20CA868EE44845079642F86F51683B2E">
    <w:name w:val="20CA868EE44845079642F86F51683B2E"/>
  </w:style>
  <w:style w:type="paragraph" w:customStyle="1" w:styleId="55990AB2B4244930BCF8008C280241D9">
    <w:name w:val="55990AB2B4244930BCF8008C280241D9"/>
  </w:style>
  <w:style w:type="paragraph" w:customStyle="1" w:styleId="1B000F0215634387817D11D24A374226">
    <w:name w:val="1B000F0215634387817D11D24A374226"/>
  </w:style>
  <w:style w:type="paragraph" w:customStyle="1" w:styleId="6836CA8F63AA4D28B25D2993662CE6F4">
    <w:name w:val="6836CA8F63AA4D28B25D2993662CE6F4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paragraph" w:customStyle="1" w:styleId="2325B0F8EB5042EA885586C3A806879C">
    <w:name w:val="2325B0F8EB5042EA885586C3A80687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{2A5AA499-A690-4677-B5D8-1D1BEB158596}tf00546271_win32.dotx</Template>
  <TotalTime>0</TotalTime>
  <Pages>1</Pages>
  <Words>152</Words>
  <Characters>841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2024-01-18T18:16:00Z</dcterms:created>
  <dcterms:modified xsi:type="dcterms:W3CDTF">2024-01-18T18:16:00Z</dcterms:modified>
</cp:coreProperties>
</file>